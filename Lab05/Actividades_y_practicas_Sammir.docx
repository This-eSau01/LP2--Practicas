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918D782" w14:textId="590B6C3B" w:rsidR="00762417" w:rsidRDefault="00D957DA" w:rsidP="00E7451E">
      <w:pPr>
        <w:rPr>
          <w:lang w:val="es-PE"/>
        </w:rPr>
      </w:pPr>
      <w:r>
        <w:t>Actividad</w:t>
      </w:r>
      <w:r>
        <w:rPr>
          <w:lang w:val="es-PE"/>
        </w:rPr>
        <w:t xml:space="preserve"> </w:t>
      </w:r>
      <w:r w:rsidR="00E7451E">
        <w:rPr>
          <w:lang w:val="es-PE"/>
        </w:rPr>
        <w:t>1</w:t>
      </w:r>
    </w:p>
    <w:p w14:paraId="6F154FE2" w14:textId="77777777" w:rsidR="003A65A4" w:rsidRDefault="003A65A4" w:rsidP="003A65A4">
      <w:pPr>
        <w:pStyle w:val="ACODIGO"/>
        <w:framePr w:wrap="around"/>
      </w:pPr>
      <w:r>
        <w:t>// Experiencia de práctica N°1</w:t>
      </w:r>
    </w:p>
    <w:p w14:paraId="1FA68C49" w14:textId="77777777" w:rsidR="003A65A4" w:rsidRDefault="003A65A4" w:rsidP="003A65A4">
      <w:pPr>
        <w:pStyle w:val="ACODIGO"/>
        <w:framePr w:wrap="around"/>
      </w:pPr>
      <w:r>
        <w:t>#include &lt;iostream&gt;</w:t>
      </w:r>
    </w:p>
    <w:p w14:paraId="536097AC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#include &lt;string&gt;</w:t>
      </w:r>
    </w:p>
    <w:p w14:paraId="3BA78271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using namespace std;</w:t>
      </w:r>
    </w:p>
    <w:p w14:paraId="2444048A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606EF3A7" w14:textId="77777777" w:rsidR="003A65A4" w:rsidRDefault="003A65A4" w:rsidP="003A65A4">
      <w:pPr>
        <w:pStyle w:val="ACODIGO"/>
        <w:framePr w:wrap="around"/>
      </w:pPr>
      <w:r>
        <w:t xml:space="preserve">class CuentaBancaria </w:t>
      </w:r>
    </w:p>
    <w:p w14:paraId="1B863F7D" w14:textId="77777777" w:rsidR="003A65A4" w:rsidRDefault="003A65A4" w:rsidP="003A65A4">
      <w:pPr>
        <w:pStyle w:val="ACODIGO"/>
        <w:framePr w:wrap="around"/>
      </w:pPr>
      <w:r>
        <w:t>{</w:t>
      </w:r>
    </w:p>
    <w:p w14:paraId="083E4E85" w14:textId="77777777" w:rsidR="003A65A4" w:rsidRDefault="003A65A4" w:rsidP="003A65A4">
      <w:pPr>
        <w:pStyle w:val="ACODIGO"/>
        <w:framePr w:wrap="around"/>
      </w:pPr>
      <w:r>
        <w:t>private:</w:t>
      </w:r>
    </w:p>
    <w:p w14:paraId="5956E8F5" w14:textId="77777777" w:rsidR="003A65A4" w:rsidRDefault="003A65A4" w:rsidP="003A65A4">
      <w:pPr>
        <w:pStyle w:val="ACODIGO"/>
        <w:framePr w:wrap="around"/>
      </w:pPr>
      <w:r>
        <w:t xml:space="preserve">    int numero;</w:t>
      </w:r>
    </w:p>
    <w:p w14:paraId="7633D20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>
        <w:t xml:space="preserve">    </w:t>
      </w:r>
      <w:r w:rsidRPr="003A65A4">
        <w:rPr>
          <w:lang w:val="en-US"/>
        </w:rPr>
        <w:t>string titular;</w:t>
      </w:r>
    </w:p>
    <w:p w14:paraId="3D0D13E9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float saldo;</w:t>
      </w:r>
    </w:p>
    <w:p w14:paraId="39C1A27E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5483953D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public:</w:t>
      </w:r>
    </w:p>
    <w:p w14:paraId="57011A5A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605CDCB0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CuentaBancaria(int num, string tit, float sal = 0) </w:t>
      </w:r>
    </w:p>
    <w:p w14:paraId="658B3EA7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{</w:t>
      </w:r>
    </w:p>
    <w:p w14:paraId="29EF6A08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this-&gt;numero = num;</w:t>
      </w:r>
    </w:p>
    <w:p w14:paraId="60C374D2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this-&gt;titular = tit;</w:t>
      </w:r>
    </w:p>
    <w:p w14:paraId="456573CE" w14:textId="77777777" w:rsidR="003A65A4" w:rsidRDefault="003A65A4" w:rsidP="003A65A4">
      <w:pPr>
        <w:pStyle w:val="ACODIGO"/>
        <w:framePr w:wrap="around"/>
      </w:pPr>
      <w:r w:rsidRPr="003A65A4">
        <w:rPr>
          <w:lang w:val="en-US"/>
        </w:rPr>
        <w:t xml:space="preserve">        </w:t>
      </w:r>
      <w:r>
        <w:t>this-&gt;saldo = sal;</w:t>
      </w:r>
    </w:p>
    <w:p w14:paraId="601885AB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27CCD72D" w14:textId="77777777" w:rsidR="003A65A4" w:rsidRDefault="003A65A4" w:rsidP="003A65A4">
      <w:pPr>
        <w:pStyle w:val="ACODIGO"/>
        <w:framePr w:wrap="around"/>
      </w:pPr>
    </w:p>
    <w:p w14:paraId="78679BF5" w14:textId="77777777" w:rsidR="003A65A4" w:rsidRDefault="003A65A4" w:rsidP="003A65A4">
      <w:pPr>
        <w:pStyle w:val="ACODIGO"/>
        <w:framePr w:wrap="around"/>
      </w:pPr>
    </w:p>
    <w:p w14:paraId="39D6F233" w14:textId="77777777" w:rsidR="003A65A4" w:rsidRDefault="003A65A4" w:rsidP="003A65A4">
      <w:pPr>
        <w:pStyle w:val="ACODIGO"/>
        <w:framePr w:wrap="around"/>
      </w:pPr>
      <w:r>
        <w:t xml:space="preserve">    CuentaBancaria&amp; depositar(double monto)</w:t>
      </w:r>
    </w:p>
    <w:p w14:paraId="06167376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>
        <w:t xml:space="preserve">    </w:t>
      </w:r>
      <w:r w:rsidRPr="003A65A4">
        <w:rPr>
          <w:lang w:val="en-US"/>
        </w:rPr>
        <w:t>{</w:t>
      </w:r>
    </w:p>
    <w:p w14:paraId="26581CA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this-&gt;saldo += monto;</w:t>
      </w:r>
    </w:p>
    <w:p w14:paraId="1D511C80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return *this; </w:t>
      </w:r>
    </w:p>
    <w:p w14:paraId="4BBF1372" w14:textId="77777777" w:rsidR="003A65A4" w:rsidRDefault="003A65A4" w:rsidP="003A65A4">
      <w:pPr>
        <w:pStyle w:val="ACODIGO"/>
        <w:framePr w:wrap="around"/>
      </w:pPr>
      <w:r w:rsidRPr="003A65A4">
        <w:rPr>
          <w:lang w:val="en-US"/>
        </w:rPr>
        <w:t xml:space="preserve">    </w:t>
      </w:r>
      <w:r>
        <w:t>}</w:t>
      </w:r>
    </w:p>
    <w:p w14:paraId="7C59D80C" w14:textId="77777777" w:rsidR="003A65A4" w:rsidRDefault="003A65A4" w:rsidP="003A65A4">
      <w:pPr>
        <w:pStyle w:val="ACODIGO"/>
        <w:framePr w:wrap="around"/>
      </w:pPr>
    </w:p>
    <w:p w14:paraId="1DC24A2F" w14:textId="77777777" w:rsidR="003A65A4" w:rsidRDefault="003A65A4" w:rsidP="003A65A4">
      <w:pPr>
        <w:pStyle w:val="ACODIGO"/>
        <w:framePr w:wrap="around"/>
      </w:pPr>
      <w:r>
        <w:t xml:space="preserve">    CuentaBancaria&amp; retirar(double monto)</w:t>
      </w:r>
    </w:p>
    <w:p w14:paraId="41A4B06F" w14:textId="77777777" w:rsidR="003A65A4" w:rsidRDefault="003A65A4" w:rsidP="003A65A4">
      <w:pPr>
        <w:pStyle w:val="ACODIGO"/>
        <w:framePr w:wrap="around"/>
      </w:pPr>
      <w:r>
        <w:t xml:space="preserve">    {</w:t>
      </w:r>
    </w:p>
    <w:p w14:paraId="6611777A" w14:textId="77777777" w:rsidR="003A65A4" w:rsidRDefault="003A65A4" w:rsidP="003A65A4">
      <w:pPr>
        <w:pStyle w:val="ACODIGO"/>
        <w:framePr w:wrap="around"/>
      </w:pPr>
      <w:r>
        <w:t xml:space="preserve">        if (monto &lt;= this-&gt;saldo) </w:t>
      </w:r>
    </w:p>
    <w:p w14:paraId="47216567" w14:textId="77777777" w:rsidR="003A65A4" w:rsidRDefault="003A65A4" w:rsidP="003A65A4">
      <w:pPr>
        <w:pStyle w:val="ACODIGO"/>
        <w:framePr w:wrap="around"/>
      </w:pPr>
      <w:r>
        <w:t xml:space="preserve">        {</w:t>
      </w:r>
    </w:p>
    <w:p w14:paraId="673BF157" w14:textId="77777777" w:rsidR="003A65A4" w:rsidRDefault="003A65A4" w:rsidP="003A65A4">
      <w:pPr>
        <w:pStyle w:val="ACODIGO"/>
        <w:framePr w:wrap="around"/>
      </w:pPr>
      <w:r>
        <w:t xml:space="preserve">            this-&gt;saldo -= monto;</w:t>
      </w:r>
    </w:p>
    <w:p w14:paraId="01A6770B" w14:textId="77777777" w:rsidR="003A65A4" w:rsidRDefault="003A65A4" w:rsidP="003A65A4">
      <w:pPr>
        <w:pStyle w:val="ACODIGO"/>
        <w:framePr w:wrap="around"/>
      </w:pPr>
      <w:r>
        <w:t xml:space="preserve">        } </w:t>
      </w:r>
    </w:p>
    <w:p w14:paraId="6A318BB4" w14:textId="77777777" w:rsidR="003A65A4" w:rsidRDefault="003A65A4" w:rsidP="003A65A4">
      <w:pPr>
        <w:pStyle w:val="ACODIGO"/>
        <w:framePr w:wrap="around"/>
      </w:pPr>
      <w:r>
        <w:t xml:space="preserve">        else </w:t>
      </w:r>
    </w:p>
    <w:p w14:paraId="09C966C4" w14:textId="77777777" w:rsidR="003A65A4" w:rsidRDefault="003A65A4" w:rsidP="003A65A4">
      <w:pPr>
        <w:pStyle w:val="ACODIGO"/>
        <w:framePr w:wrap="around"/>
      </w:pPr>
      <w:r>
        <w:t xml:space="preserve">        {</w:t>
      </w:r>
    </w:p>
    <w:p w14:paraId="0E781B23" w14:textId="77777777" w:rsidR="003A65A4" w:rsidRDefault="003A65A4" w:rsidP="003A65A4">
      <w:pPr>
        <w:pStyle w:val="ACODIGO"/>
        <w:framePr w:wrap="around"/>
      </w:pPr>
      <w:r>
        <w:t xml:space="preserve">            cout &lt;&lt; "Fondos insuficientes para retirar " &lt;&lt; monto &lt;&lt; " soles.\n";</w:t>
      </w:r>
    </w:p>
    <w:p w14:paraId="30B5CE74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>
        <w:t xml:space="preserve">        </w:t>
      </w:r>
      <w:r w:rsidRPr="003A65A4">
        <w:rPr>
          <w:lang w:val="en-US"/>
        </w:rPr>
        <w:t>}</w:t>
      </w:r>
    </w:p>
    <w:p w14:paraId="49BE0F9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return *this; </w:t>
      </w:r>
    </w:p>
    <w:p w14:paraId="1B689FF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}</w:t>
      </w:r>
    </w:p>
    <w:p w14:paraId="17CEBD73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</w:t>
      </w:r>
    </w:p>
    <w:p w14:paraId="7146A703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CuentaBancaria&amp; mostrarSaldo() </w:t>
      </w:r>
    </w:p>
    <w:p w14:paraId="3E820DC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{</w:t>
      </w:r>
    </w:p>
    <w:p w14:paraId="1E589172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cout &lt;&lt; "Saldo actual: " &lt;&lt; this-&gt;saldo &lt;&lt; " soles" &lt;&lt; endl;</w:t>
      </w:r>
    </w:p>
    <w:p w14:paraId="46D094A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return *this;</w:t>
      </w:r>
    </w:p>
    <w:p w14:paraId="4AE4E859" w14:textId="77777777" w:rsidR="003A65A4" w:rsidRDefault="003A65A4" w:rsidP="003A65A4">
      <w:pPr>
        <w:pStyle w:val="ACODIGO"/>
        <w:framePr w:wrap="around"/>
      </w:pPr>
      <w:r w:rsidRPr="003A65A4">
        <w:rPr>
          <w:lang w:val="en-US"/>
        </w:rPr>
        <w:t xml:space="preserve">    </w:t>
      </w:r>
      <w:r>
        <w:t>}</w:t>
      </w:r>
    </w:p>
    <w:p w14:paraId="4AB271F4" w14:textId="77777777" w:rsidR="003A65A4" w:rsidRDefault="003A65A4" w:rsidP="003A65A4">
      <w:pPr>
        <w:pStyle w:val="ACODIGO"/>
        <w:framePr w:wrap="around"/>
      </w:pPr>
      <w:r>
        <w:t>};</w:t>
      </w:r>
    </w:p>
    <w:p w14:paraId="3ACA6C64" w14:textId="77777777" w:rsidR="003A65A4" w:rsidRDefault="003A65A4" w:rsidP="003A65A4">
      <w:pPr>
        <w:pStyle w:val="ACODIGO"/>
        <w:framePr w:wrap="around"/>
      </w:pPr>
    </w:p>
    <w:p w14:paraId="02AD0E80" w14:textId="77777777" w:rsidR="003A65A4" w:rsidRDefault="003A65A4" w:rsidP="003A65A4">
      <w:pPr>
        <w:pStyle w:val="ACODIGO"/>
        <w:framePr w:wrap="around"/>
      </w:pPr>
      <w:r>
        <w:t xml:space="preserve">int main() </w:t>
      </w:r>
    </w:p>
    <w:p w14:paraId="4411F3A1" w14:textId="77777777" w:rsidR="003A65A4" w:rsidRDefault="003A65A4" w:rsidP="003A65A4">
      <w:pPr>
        <w:pStyle w:val="ACODIGO"/>
        <w:framePr w:wrap="around"/>
      </w:pPr>
      <w:r>
        <w:t>{</w:t>
      </w:r>
    </w:p>
    <w:p w14:paraId="7FBC4AFE" w14:textId="77777777" w:rsidR="003A65A4" w:rsidRDefault="003A65A4" w:rsidP="003A65A4">
      <w:pPr>
        <w:pStyle w:val="ACODIGO"/>
        <w:framePr w:wrap="around"/>
      </w:pPr>
    </w:p>
    <w:p w14:paraId="7595EB81" w14:textId="77777777" w:rsidR="003A65A4" w:rsidRDefault="003A65A4" w:rsidP="003A65A4">
      <w:pPr>
        <w:pStyle w:val="ACODIGO"/>
        <w:framePr w:wrap="around"/>
      </w:pPr>
      <w:r>
        <w:t xml:space="preserve">    CuentaBancaria cuenta(123456, "Juan Perez", 500);</w:t>
      </w:r>
    </w:p>
    <w:p w14:paraId="1378B02C" w14:textId="77777777" w:rsidR="003A65A4" w:rsidRDefault="003A65A4" w:rsidP="003A65A4">
      <w:pPr>
        <w:pStyle w:val="ACODIGO"/>
        <w:framePr w:wrap="around"/>
      </w:pPr>
    </w:p>
    <w:p w14:paraId="180B48A6" w14:textId="77777777" w:rsidR="003A65A4" w:rsidRDefault="003A65A4" w:rsidP="003A65A4">
      <w:pPr>
        <w:pStyle w:val="ACODIGO"/>
        <w:framePr w:wrap="around"/>
      </w:pPr>
      <w:r>
        <w:t xml:space="preserve">    cuenta.depositar(1000).retirar(200).mostrarSaldo();</w:t>
      </w:r>
    </w:p>
    <w:p w14:paraId="03EED8C8" w14:textId="77777777" w:rsidR="003A65A4" w:rsidRDefault="003A65A4" w:rsidP="003A65A4">
      <w:pPr>
        <w:pStyle w:val="ACODIGO"/>
        <w:framePr w:wrap="around"/>
      </w:pPr>
    </w:p>
    <w:p w14:paraId="7CFF2747" w14:textId="77777777" w:rsidR="003A65A4" w:rsidRDefault="003A65A4" w:rsidP="003A65A4">
      <w:pPr>
        <w:pStyle w:val="ACODIGO"/>
        <w:framePr w:wrap="around"/>
      </w:pPr>
      <w:r>
        <w:t xml:space="preserve">    system("pause");</w:t>
      </w:r>
    </w:p>
    <w:p w14:paraId="6392B897" w14:textId="77777777" w:rsidR="003A65A4" w:rsidRDefault="003A65A4" w:rsidP="003A65A4">
      <w:pPr>
        <w:pStyle w:val="ACODIGO"/>
        <w:framePr w:wrap="around"/>
      </w:pPr>
      <w:r>
        <w:t xml:space="preserve">    return 0;</w:t>
      </w:r>
    </w:p>
    <w:p w14:paraId="7D47C506" w14:textId="0EC064FB" w:rsidR="00471A17" w:rsidRPr="00AE6A58" w:rsidRDefault="003A65A4" w:rsidP="003A65A4">
      <w:pPr>
        <w:pStyle w:val="ACODIGO"/>
        <w:framePr w:wrap="around"/>
      </w:pPr>
      <w:r>
        <w:t>}</w:t>
      </w:r>
    </w:p>
    <w:p w14:paraId="65343AFE" w14:textId="2EB3C786" w:rsidR="00AE6A58" w:rsidRPr="007D6DF5" w:rsidRDefault="00AE6A58" w:rsidP="00AE6A58">
      <w:pPr>
        <w:pStyle w:val="ACODIGO"/>
        <w:framePr w:wrap="around"/>
        <w:rPr>
          <w:rFonts w:eastAsia="Times New Roman"/>
          <w:color w:val="333333"/>
          <w:szCs w:val="16"/>
          <w:lang w:eastAsia="es-PE"/>
        </w:rPr>
      </w:pPr>
    </w:p>
    <w:p w14:paraId="3ECFB515" w14:textId="77777777" w:rsidR="00471A17" w:rsidRDefault="00471A17" w:rsidP="00AE6A58">
      <w:pPr>
        <w:pStyle w:val="ACODIGO"/>
        <w:framePr w:wrap="around"/>
      </w:pPr>
    </w:p>
    <w:p w14:paraId="1C01AFFE" w14:textId="77777777" w:rsidR="00762417" w:rsidRDefault="00762417" w:rsidP="00AE6A58">
      <w:pPr>
        <w:pStyle w:val="ACODIGO"/>
        <w:framePr w:wrap="around"/>
      </w:pPr>
    </w:p>
    <w:p w14:paraId="542E3D1C" w14:textId="77777777" w:rsidR="00762417" w:rsidRDefault="00762417" w:rsidP="00AE6A58">
      <w:pPr>
        <w:pStyle w:val="ACODIGO"/>
        <w:framePr w:wrap="around"/>
      </w:pPr>
    </w:p>
    <w:p w14:paraId="352CD379" w14:textId="77777777" w:rsidR="00762417" w:rsidRDefault="00762417" w:rsidP="00AE6A58">
      <w:pPr>
        <w:pStyle w:val="ACODIGO"/>
        <w:framePr w:wrap="around"/>
      </w:pPr>
    </w:p>
    <w:p w14:paraId="672A79AF" w14:textId="42E04A56" w:rsidR="00762417" w:rsidRDefault="006D17B3" w:rsidP="00762417">
      <w:pPr>
        <w:pStyle w:val="APARRAFO1"/>
        <w:ind w:left="0" w:firstLine="0"/>
      </w:pPr>
      <w:r w:rsidRPr="006D17B3">
        <w:rPr>
          <w:noProof/>
        </w:rPr>
        <w:lastRenderedPageBreak/>
        <w:drawing>
          <wp:inline distT="0" distB="0" distL="0" distR="0" wp14:anchorId="3190A1C8" wp14:editId="3507A6DC">
            <wp:extent cx="6030595" cy="3490595"/>
            <wp:effectExtent l="0" t="0" r="8255" b="0"/>
            <wp:docPr id="17139898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8986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95A" w14:textId="1DC03B0C" w:rsidR="00762417" w:rsidRPr="006D17B3" w:rsidRDefault="006D17B3" w:rsidP="006D17B3">
      <w:pPr>
        <w:jc w:val="left"/>
        <w:rPr>
          <w:rFonts w:ascii="Arial Unicode MS" w:eastAsia="Arial Unicode MS" w:hAnsi="Arial Unicode MS" w:cstheme="minorBidi"/>
          <w:sz w:val="22"/>
          <w:szCs w:val="22"/>
          <w:lang w:val="es-PE"/>
        </w:rPr>
      </w:pPr>
      <w:r>
        <w:br w:type="page"/>
      </w:r>
    </w:p>
    <w:p w14:paraId="6D3A0536" w14:textId="7BA6DE76" w:rsidR="00762417" w:rsidRDefault="00D957DA" w:rsidP="00762417">
      <w:pPr>
        <w:pStyle w:val="APARRAFO1"/>
        <w:ind w:left="0" w:firstLine="0"/>
      </w:pPr>
      <w:r>
        <w:lastRenderedPageBreak/>
        <w:t xml:space="preserve">Actividad </w:t>
      </w:r>
      <w:r w:rsidR="00762417">
        <w:t>2</w:t>
      </w:r>
    </w:p>
    <w:p w14:paraId="6F7FC7AB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#include &lt;iostream&gt;</w:t>
      </w:r>
    </w:p>
    <w:p w14:paraId="141BDF0A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#include &lt;string&gt;</w:t>
      </w:r>
    </w:p>
    <w:p w14:paraId="0C48361D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using namespace std;</w:t>
      </w:r>
    </w:p>
    <w:p w14:paraId="4950A1D8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</w:p>
    <w:p w14:paraId="355DB4DC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class Dispositivo </w:t>
      </w:r>
    </w:p>
    <w:p w14:paraId="66F02A25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{</w:t>
      </w:r>
    </w:p>
    <w:p w14:paraId="268DBF8F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private:</w:t>
      </w:r>
    </w:p>
    <w:p w14:paraId="26FA9CEE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string marca;</w:t>
      </w:r>
    </w:p>
    <w:p w14:paraId="776310FA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>string modelo;</w:t>
      </w:r>
    </w:p>
    <w:p w14:paraId="2E8F41B4" w14:textId="77777777" w:rsidR="00762417" w:rsidRDefault="00762417" w:rsidP="00762417">
      <w:pPr>
        <w:pStyle w:val="ACODIGO"/>
        <w:framePr w:wrap="around"/>
      </w:pPr>
      <w:r>
        <w:t xml:space="preserve">    int anioFabricacion;</w:t>
      </w:r>
    </w:p>
    <w:p w14:paraId="48D86C09" w14:textId="77777777" w:rsidR="00762417" w:rsidRDefault="00762417" w:rsidP="00762417">
      <w:pPr>
        <w:pStyle w:val="ACODIGO"/>
        <w:framePr w:wrap="around"/>
      </w:pPr>
    </w:p>
    <w:p w14:paraId="31B56059" w14:textId="77777777" w:rsidR="00762417" w:rsidRDefault="00762417" w:rsidP="00762417">
      <w:pPr>
        <w:pStyle w:val="ACODIGO"/>
        <w:framePr w:wrap="around"/>
      </w:pPr>
      <w:r>
        <w:t>public:</w:t>
      </w:r>
    </w:p>
    <w:p w14:paraId="163E1053" w14:textId="77777777" w:rsidR="00762417" w:rsidRDefault="00762417" w:rsidP="00762417">
      <w:pPr>
        <w:pStyle w:val="ACODIGO"/>
        <w:framePr w:wrap="around"/>
      </w:pPr>
      <w:r>
        <w:t xml:space="preserve">    // Constructor predeterminado</w:t>
      </w:r>
    </w:p>
    <w:p w14:paraId="6604F965" w14:textId="77777777" w:rsidR="00762417" w:rsidRDefault="00762417" w:rsidP="00762417">
      <w:pPr>
        <w:pStyle w:val="ACODIGO"/>
        <w:framePr w:wrap="around"/>
      </w:pPr>
      <w:r>
        <w:t xml:space="preserve">    Dispositivo() </w:t>
      </w:r>
    </w:p>
    <w:p w14:paraId="67E08F33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2CE28CDE" w14:textId="77777777" w:rsidR="00762417" w:rsidRDefault="00762417" w:rsidP="00762417">
      <w:pPr>
        <w:pStyle w:val="ACODIGO"/>
        <w:framePr w:wrap="around"/>
      </w:pPr>
      <w:r>
        <w:t xml:space="preserve">        marca = "Desconocido";</w:t>
      </w:r>
    </w:p>
    <w:p w14:paraId="0A42E55C" w14:textId="77777777" w:rsidR="00762417" w:rsidRDefault="00762417" w:rsidP="00762417">
      <w:pPr>
        <w:pStyle w:val="ACODIGO"/>
        <w:framePr w:wrap="around"/>
      </w:pPr>
      <w:r>
        <w:t xml:space="preserve">        modelo = "Desconocido";</w:t>
      </w:r>
    </w:p>
    <w:p w14:paraId="4365C38D" w14:textId="77777777" w:rsidR="00762417" w:rsidRDefault="00762417" w:rsidP="00762417">
      <w:pPr>
        <w:pStyle w:val="ACODIGO"/>
        <w:framePr w:wrap="around"/>
      </w:pPr>
      <w:r>
        <w:t xml:space="preserve">        anioFabricacion = 0;</w:t>
      </w:r>
    </w:p>
    <w:p w14:paraId="320BDCDA" w14:textId="77777777" w:rsidR="00762417" w:rsidRDefault="00762417" w:rsidP="00762417">
      <w:pPr>
        <w:pStyle w:val="ACODIGO"/>
        <w:framePr w:wrap="around"/>
      </w:pPr>
      <w:r>
        <w:t xml:space="preserve">        cout &lt;&lt; "Constructor predeterminado para " &lt;&lt; modelo &lt;&lt; endl;</w:t>
      </w:r>
    </w:p>
    <w:p w14:paraId="0C246EDD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6CBDDBB0" w14:textId="77777777" w:rsidR="00762417" w:rsidRDefault="00762417" w:rsidP="00762417">
      <w:pPr>
        <w:pStyle w:val="ACODIGO"/>
        <w:framePr w:wrap="around"/>
      </w:pPr>
    </w:p>
    <w:p w14:paraId="4AA1F31C" w14:textId="77777777" w:rsidR="00762417" w:rsidRDefault="00762417" w:rsidP="00762417">
      <w:pPr>
        <w:pStyle w:val="ACODIGO"/>
        <w:framePr w:wrap="around"/>
      </w:pPr>
      <w:r>
        <w:t xml:space="preserve">    // Constructor parametrizado</w:t>
      </w:r>
    </w:p>
    <w:p w14:paraId="41F862E5" w14:textId="77777777" w:rsidR="00762417" w:rsidRDefault="00762417" w:rsidP="00762417">
      <w:pPr>
        <w:pStyle w:val="ACODIGO"/>
        <w:framePr w:wrap="around"/>
      </w:pPr>
      <w:r>
        <w:t xml:space="preserve">    Dispositivo(string m, string mod, int anio) </w:t>
      </w:r>
    </w:p>
    <w:p w14:paraId="70F6D058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47A3A20D" w14:textId="77777777" w:rsidR="00762417" w:rsidRDefault="00762417" w:rsidP="00762417">
      <w:pPr>
        <w:pStyle w:val="ACODIGO"/>
        <w:framePr w:wrap="around"/>
      </w:pPr>
      <w:r>
        <w:t xml:space="preserve">        marca = m;</w:t>
      </w:r>
    </w:p>
    <w:p w14:paraId="6B8C9DB8" w14:textId="77777777" w:rsidR="00762417" w:rsidRDefault="00762417" w:rsidP="00762417">
      <w:pPr>
        <w:pStyle w:val="ACODIGO"/>
        <w:framePr w:wrap="around"/>
      </w:pPr>
      <w:r>
        <w:t xml:space="preserve">        modelo = mod;</w:t>
      </w:r>
    </w:p>
    <w:p w14:paraId="0C8B8340" w14:textId="77777777" w:rsidR="00762417" w:rsidRDefault="00762417" w:rsidP="00762417">
      <w:pPr>
        <w:pStyle w:val="ACODIGO"/>
        <w:framePr w:wrap="around"/>
      </w:pPr>
      <w:r>
        <w:t xml:space="preserve">        anioFabricacion = anio;</w:t>
      </w:r>
    </w:p>
    <w:p w14:paraId="5F36D4D6" w14:textId="77777777" w:rsidR="00762417" w:rsidRDefault="00762417" w:rsidP="00762417">
      <w:pPr>
        <w:pStyle w:val="ACODIGO"/>
        <w:framePr w:wrap="around"/>
      </w:pPr>
      <w:r>
        <w:t xml:space="preserve">        cout &lt;&lt; "Constructor parametrizado para " &lt;&lt; modelo &lt;&lt; endl;</w:t>
      </w:r>
    </w:p>
    <w:p w14:paraId="5590047C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1108F4B9" w14:textId="77777777" w:rsidR="00762417" w:rsidRDefault="00762417" w:rsidP="00762417">
      <w:pPr>
        <w:pStyle w:val="ACODIGO"/>
        <w:framePr w:wrap="around"/>
      </w:pPr>
    </w:p>
    <w:p w14:paraId="1FA1115C" w14:textId="77777777" w:rsidR="00762417" w:rsidRDefault="00762417" w:rsidP="00762417">
      <w:pPr>
        <w:pStyle w:val="ACODIGO"/>
        <w:framePr w:wrap="around"/>
      </w:pPr>
      <w:r>
        <w:t xml:space="preserve">    // Constructor de copia</w:t>
      </w:r>
    </w:p>
    <w:p w14:paraId="0123BA16" w14:textId="77777777" w:rsidR="00762417" w:rsidRDefault="00762417" w:rsidP="00762417">
      <w:pPr>
        <w:pStyle w:val="ACODIGO"/>
        <w:framePr w:wrap="around"/>
      </w:pPr>
      <w:r>
        <w:t xml:space="preserve">    Dispositivo(const Dispositivo&amp; otro) </w:t>
      </w:r>
    </w:p>
    <w:p w14:paraId="52A6924B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5B4718D8" w14:textId="77777777" w:rsidR="00762417" w:rsidRDefault="00762417" w:rsidP="00762417">
      <w:pPr>
        <w:pStyle w:val="ACODIGO"/>
        <w:framePr w:wrap="around"/>
      </w:pPr>
      <w:r>
        <w:t xml:space="preserve">        marca = otro.marca;</w:t>
      </w:r>
    </w:p>
    <w:p w14:paraId="5190F45A" w14:textId="77777777" w:rsidR="00762417" w:rsidRDefault="00762417" w:rsidP="00762417">
      <w:pPr>
        <w:pStyle w:val="ACODIGO"/>
        <w:framePr w:wrap="around"/>
      </w:pPr>
      <w:r>
        <w:t xml:space="preserve">        modelo = otro.modelo;</w:t>
      </w:r>
    </w:p>
    <w:p w14:paraId="40FB1163" w14:textId="77777777" w:rsidR="00762417" w:rsidRDefault="00762417" w:rsidP="00762417">
      <w:pPr>
        <w:pStyle w:val="ACODIGO"/>
        <w:framePr w:wrap="around"/>
      </w:pPr>
      <w:r>
        <w:t xml:space="preserve">        anioFabricacion = otro.anioFabricacion;</w:t>
      </w:r>
    </w:p>
    <w:p w14:paraId="7AD6E3FE" w14:textId="77777777" w:rsidR="00762417" w:rsidRDefault="00762417" w:rsidP="00762417">
      <w:pPr>
        <w:pStyle w:val="ACODIGO"/>
        <w:framePr w:wrap="around"/>
      </w:pPr>
      <w:r>
        <w:t xml:space="preserve">        cout &lt;&lt; "Constructor de copia para " &lt;&lt; modelo &lt;&lt; endl;</w:t>
      </w:r>
    </w:p>
    <w:p w14:paraId="20F59018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07A5B646" w14:textId="77777777" w:rsidR="00762417" w:rsidRDefault="00762417" w:rsidP="00762417">
      <w:pPr>
        <w:pStyle w:val="ACODIGO"/>
        <w:framePr w:wrap="around"/>
      </w:pPr>
    </w:p>
    <w:p w14:paraId="7B4E4ED4" w14:textId="77777777" w:rsidR="00762417" w:rsidRDefault="00762417" w:rsidP="00762417">
      <w:pPr>
        <w:pStyle w:val="ACODIGO"/>
        <w:framePr w:wrap="around"/>
      </w:pPr>
      <w:r>
        <w:t xml:space="preserve">    // Destructor</w:t>
      </w:r>
    </w:p>
    <w:p w14:paraId="06330C16" w14:textId="77777777" w:rsidR="00762417" w:rsidRDefault="00762417" w:rsidP="00762417">
      <w:pPr>
        <w:pStyle w:val="ACODIGO"/>
        <w:framePr w:wrap="around"/>
      </w:pPr>
      <w:r>
        <w:t xml:space="preserve">    ~Dispositivo() </w:t>
      </w:r>
    </w:p>
    <w:p w14:paraId="6F635F36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524895CC" w14:textId="77777777" w:rsidR="00762417" w:rsidRDefault="00762417" w:rsidP="00762417">
      <w:pPr>
        <w:pStyle w:val="ACODIGO"/>
        <w:framePr w:wrap="around"/>
      </w:pPr>
      <w:r>
        <w:t xml:space="preserve">        cout &lt;&lt; "Destruyendo dispositivo: " &lt;&lt; modelo &lt;&lt; endl;</w:t>
      </w:r>
    </w:p>
    <w:p w14:paraId="45A7A4A0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4B636F15" w14:textId="77777777" w:rsidR="00762417" w:rsidRDefault="00762417" w:rsidP="00762417">
      <w:pPr>
        <w:pStyle w:val="ACODIGO"/>
        <w:framePr w:wrap="around"/>
      </w:pPr>
    </w:p>
    <w:p w14:paraId="40A9541E" w14:textId="77777777" w:rsidR="00762417" w:rsidRDefault="00762417" w:rsidP="00762417">
      <w:pPr>
        <w:pStyle w:val="ACODIGO"/>
        <w:framePr w:wrap="around"/>
      </w:pPr>
      <w:r>
        <w:t xml:space="preserve">    void mostrar() </w:t>
      </w:r>
    </w:p>
    <w:p w14:paraId="3B0CD46C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763DFEAF" w14:textId="77777777" w:rsidR="00762417" w:rsidRDefault="00762417" w:rsidP="00762417">
      <w:pPr>
        <w:pStyle w:val="ACODIGO"/>
        <w:framePr w:wrap="around"/>
      </w:pPr>
      <w:r>
        <w:t xml:space="preserve">        cout &lt;&lt; "Dispositivo: " &lt;&lt; modelo &lt;&lt; endl;</w:t>
      </w:r>
    </w:p>
    <w:p w14:paraId="43607C68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>
        <w:t xml:space="preserve">    </w:t>
      </w:r>
      <w:r w:rsidRPr="00762417">
        <w:rPr>
          <w:lang w:val="en-US"/>
        </w:rPr>
        <w:t>}</w:t>
      </w:r>
    </w:p>
    <w:p w14:paraId="67916CEF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};</w:t>
      </w:r>
    </w:p>
    <w:p w14:paraId="510CEDC8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</w:p>
    <w:p w14:paraId="780AED24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int main() </w:t>
      </w:r>
    </w:p>
    <w:p w14:paraId="563875F6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{</w:t>
      </w:r>
    </w:p>
    <w:p w14:paraId="4F12502F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const int TAM = 2;</w:t>
      </w:r>
    </w:p>
    <w:p w14:paraId="0C9AF18C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 xml:space="preserve">Dispositivo dispositivos[TAM] = </w:t>
      </w:r>
    </w:p>
    <w:p w14:paraId="2F312C80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0C84FD86" w14:textId="77777777" w:rsidR="00762417" w:rsidRDefault="00762417" w:rsidP="00762417">
      <w:pPr>
        <w:pStyle w:val="ACODIGO"/>
        <w:framePr w:wrap="around"/>
      </w:pPr>
      <w:r>
        <w:t xml:space="preserve">        Dispositivo("Xiomi", "POCO M5s", 2021),</w:t>
      </w:r>
    </w:p>
    <w:p w14:paraId="64FEBB0B" w14:textId="77777777" w:rsidR="00762417" w:rsidRDefault="00762417" w:rsidP="00762417">
      <w:pPr>
        <w:pStyle w:val="ACODIGO"/>
        <w:framePr w:wrap="around"/>
      </w:pPr>
      <w:r>
        <w:t xml:space="preserve">        Dispositivo("Samsung", "S23", 2023)</w:t>
      </w:r>
    </w:p>
    <w:p w14:paraId="1B5A8C22" w14:textId="77777777" w:rsidR="00762417" w:rsidRDefault="00762417" w:rsidP="00762417">
      <w:pPr>
        <w:pStyle w:val="ACODIGO"/>
        <w:framePr w:wrap="around"/>
      </w:pPr>
      <w:r>
        <w:t xml:space="preserve">    };</w:t>
      </w:r>
    </w:p>
    <w:p w14:paraId="7BBEC6D8" w14:textId="77777777" w:rsidR="00762417" w:rsidRDefault="00762417" w:rsidP="00762417">
      <w:pPr>
        <w:pStyle w:val="ACODIGO"/>
        <w:framePr w:wrap="around"/>
      </w:pPr>
    </w:p>
    <w:p w14:paraId="60DF4C25" w14:textId="77777777" w:rsidR="00762417" w:rsidRDefault="00762417" w:rsidP="00762417">
      <w:pPr>
        <w:pStyle w:val="ACODIGO"/>
        <w:framePr w:wrap="around"/>
      </w:pPr>
      <w:r>
        <w:t xml:space="preserve">    cout &lt;&lt; "\nMostrando dispositivos:" &lt;&lt; endl;</w:t>
      </w:r>
    </w:p>
    <w:p w14:paraId="7179150F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>
        <w:t xml:space="preserve">    </w:t>
      </w:r>
      <w:r w:rsidRPr="00762417">
        <w:rPr>
          <w:lang w:val="en-US"/>
        </w:rPr>
        <w:t xml:space="preserve">for (int i = 0; i &lt; TAM; i++) </w:t>
      </w:r>
    </w:p>
    <w:p w14:paraId="4D29D6B0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>{</w:t>
      </w:r>
    </w:p>
    <w:p w14:paraId="591DE9B0" w14:textId="77777777" w:rsidR="00762417" w:rsidRDefault="00762417" w:rsidP="00762417">
      <w:pPr>
        <w:pStyle w:val="ACODIGO"/>
        <w:framePr w:wrap="around"/>
      </w:pPr>
      <w:r>
        <w:t xml:space="preserve">        dispositivos[i].mostrar();</w:t>
      </w:r>
    </w:p>
    <w:p w14:paraId="6B9AF747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330D3FAD" w14:textId="77777777" w:rsidR="00762417" w:rsidRDefault="00762417" w:rsidP="00762417">
      <w:pPr>
        <w:pStyle w:val="ACODIGO"/>
        <w:framePr w:wrap="around"/>
      </w:pPr>
    </w:p>
    <w:p w14:paraId="1E50A472" w14:textId="77777777" w:rsidR="00762417" w:rsidRDefault="00762417" w:rsidP="00762417">
      <w:pPr>
        <w:pStyle w:val="ACODIGO"/>
        <w:framePr w:wrap="around"/>
      </w:pPr>
      <w:r>
        <w:t xml:space="preserve">    return 0;</w:t>
      </w:r>
    </w:p>
    <w:p w14:paraId="2ED181AA" w14:textId="16C15FAA" w:rsidR="00CC2FFF" w:rsidRDefault="00762417" w:rsidP="00762417">
      <w:pPr>
        <w:pStyle w:val="ACODIGO"/>
        <w:framePr w:wrap="around"/>
      </w:pPr>
      <w:r>
        <w:t>}</w:t>
      </w:r>
    </w:p>
    <w:p w14:paraId="373FA739" w14:textId="77777777" w:rsidR="00762417" w:rsidRDefault="00762417" w:rsidP="00762417">
      <w:pPr>
        <w:pStyle w:val="ACODIGO"/>
        <w:framePr w:wrap="around"/>
      </w:pPr>
    </w:p>
    <w:p w14:paraId="141B4461" w14:textId="77777777" w:rsidR="00762417" w:rsidRDefault="00762417" w:rsidP="00762417">
      <w:pPr>
        <w:pStyle w:val="ACODIGO"/>
        <w:framePr w:wrap="around"/>
      </w:pPr>
    </w:p>
    <w:p w14:paraId="259A0DC4" w14:textId="155788BB" w:rsidR="00762417" w:rsidRDefault="006D17B3" w:rsidP="00762417">
      <w:pPr>
        <w:pStyle w:val="APARRAFO1"/>
      </w:pPr>
      <w:r w:rsidRPr="006D17B3">
        <w:rPr>
          <w:noProof/>
        </w:rPr>
        <w:lastRenderedPageBreak/>
        <w:drawing>
          <wp:inline distT="0" distB="0" distL="0" distR="0" wp14:anchorId="5A2529E0" wp14:editId="2E120AF6">
            <wp:extent cx="5172797" cy="1867161"/>
            <wp:effectExtent l="0" t="0" r="0" b="0"/>
            <wp:docPr id="345924779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779" name="Imagen 1" descr="Una 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E51E" w14:textId="77777777" w:rsidR="006D17B3" w:rsidRDefault="006D17B3" w:rsidP="00762417">
      <w:pPr>
        <w:pStyle w:val="APARRAFO1"/>
        <w:ind w:left="0" w:firstLine="0"/>
      </w:pPr>
    </w:p>
    <w:p w14:paraId="004E6CF5" w14:textId="77777777" w:rsidR="006D17B3" w:rsidRDefault="006D17B3">
      <w:pPr>
        <w:jc w:val="left"/>
        <w:rPr>
          <w:rFonts w:ascii="Arial Unicode MS" w:eastAsia="Arial Unicode MS" w:hAnsi="Arial Unicode MS" w:cstheme="minorBidi"/>
          <w:sz w:val="22"/>
          <w:szCs w:val="22"/>
          <w:lang w:val="es-PE"/>
        </w:rPr>
      </w:pPr>
      <w:r>
        <w:br w:type="page"/>
      </w:r>
    </w:p>
    <w:p w14:paraId="1F22AF2E" w14:textId="533EF35A" w:rsidR="00762417" w:rsidRDefault="00D957DA" w:rsidP="00762417">
      <w:pPr>
        <w:pStyle w:val="APARRAFO1"/>
        <w:ind w:left="0" w:firstLine="0"/>
      </w:pPr>
      <w:r>
        <w:lastRenderedPageBreak/>
        <w:t xml:space="preserve">Actividad </w:t>
      </w:r>
      <w:r w:rsidR="00762417">
        <w:t>3</w:t>
      </w:r>
    </w:p>
    <w:p w14:paraId="3C06C9E5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#include &lt;iostream&gt;</w:t>
      </w:r>
    </w:p>
    <w:p w14:paraId="6B7C1D39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#include &lt;string&gt;</w:t>
      </w:r>
    </w:p>
    <w:p w14:paraId="1379F50B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using namespace std;</w:t>
      </w:r>
    </w:p>
    <w:p w14:paraId="48BA58AC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</w:p>
    <w:p w14:paraId="2FE8A8BC" w14:textId="77777777" w:rsidR="00762417" w:rsidRDefault="00762417" w:rsidP="00762417">
      <w:pPr>
        <w:pStyle w:val="ACODIGO"/>
        <w:framePr w:wrap="around"/>
      </w:pPr>
      <w:r>
        <w:t>// Clase Fecha</w:t>
      </w:r>
    </w:p>
    <w:p w14:paraId="0B9DFD81" w14:textId="77777777" w:rsidR="00762417" w:rsidRDefault="00762417" w:rsidP="00762417">
      <w:pPr>
        <w:pStyle w:val="ACODIGO"/>
        <w:framePr w:wrap="around"/>
      </w:pPr>
      <w:r>
        <w:t>class Fecha</w:t>
      </w:r>
    </w:p>
    <w:p w14:paraId="47130319" w14:textId="77777777" w:rsidR="00762417" w:rsidRDefault="00762417" w:rsidP="00762417">
      <w:pPr>
        <w:pStyle w:val="ACODIGO"/>
        <w:framePr w:wrap="around"/>
      </w:pPr>
      <w:r>
        <w:t>{</w:t>
      </w:r>
    </w:p>
    <w:p w14:paraId="3F6AA9A1" w14:textId="77777777" w:rsidR="00762417" w:rsidRDefault="00762417" w:rsidP="00762417">
      <w:pPr>
        <w:pStyle w:val="ACODIGO"/>
        <w:framePr w:wrap="around"/>
      </w:pPr>
      <w:r>
        <w:t>private:</w:t>
      </w:r>
    </w:p>
    <w:p w14:paraId="79FA4D44" w14:textId="77777777" w:rsidR="00762417" w:rsidRDefault="00762417" w:rsidP="00762417">
      <w:pPr>
        <w:pStyle w:val="ACODIGO"/>
        <w:framePr w:wrap="around"/>
      </w:pPr>
      <w:r>
        <w:t xml:space="preserve">    int dia, mes, anio;</w:t>
      </w:r>
    </w:p>
    <w:p w14:paraId="12732A5C" w14:textId="77777777" w:rsidR="00762417" w:rsidRDefault="00762417" w:rsidP="00762417">
      <w:pPr>
        <w:pStyle w:val="ACODIGO"/>
        <w:framePr w:wrap="around"/>
      </w:pPr>
      <w:r>
        <w:t>public:</w:t>
      </w:r>
    </w:p>
    <w:p w14:paraId="672CBA40" w14:textId="77777777" w:rsidR="00762417" w:rsidRDefault="00762417" w:rsidP="00762417">
      <w:pPr>
        <w:pStyle w:val="ACODIGO"/>
        <w:framePr w:wrap="around"/>
      </w:pPr>
      <w:r>
        <w:t xml:space="preserve">    Fecha(int d, int m, int a) : dia(d), mes(m), anio(a)</w:t>
      </w:r>
    </w:p>
    <w:p w14:paraId="39F2173F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1772983E" w14:textId="77777777" w:rsidR="00762417" w:rsidRDefault="00762417" w:rsidP="00762417">
      <w:pPr>
        <w:pStyle w:val="ACODIGO"/>
        <w:framePr w:wrap="around"/>
      </w:pPr>
      <w:r>
        <w:t xml:space="preserve">        cout &lt;&lt; "Constructor de Fecha llamado.\n";</w:t>
      </w:r>
    </w:p>
    <w:p w14:paraId="22473986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21768999" w14:textId="77777777" w:rsidR="00762417" w:rsidRDefault="00762417" w:rsidP="00762417">
      <w:pPr>
        <w:pStyle w:val="ACODIGO"/>
        <w:framePr w:wrap="around"/>
      </w:pPr>
    </w:p>
    <w:p w14:paraId="5B8963BC" w14:textId="77777777" w:rsidR="00762417" w:rsidRDefault="00762417" w:rsidP="00762417">
      <w:pPr>
        <w:pStyle w:val="ACODIGO"/>
        <w:framePr w:wrap="around"/>
      </w:pPr>
      <w:r>
        <w:t xml:space="preserve">    void mostrar()</w:t>
      </w:r>
    </w:p>
    <w:p w14:paraId="40C40321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3AB8EF0B" w14:textId="77777777" w:rsidR="00762417" w:rsidRDefault="00762417" w:rsidP="00762417">
      <w:pPr>
        <w:pStyle w:val="ACODIGO"/>
        <w:framePr w:wrap="around"/>
      </w:pPr>
      <w:r>
        <w:t xml:space="preserve">        cout &lt;&lt; dia &lt;&lt; "/" &lt;&lt; mes &lt;&lt; "/" &lt;&lt; anio &lt;&lt; endl;</w:t>
      </w:r>
    </w:p>
    <w:p w14:paraId="63B73B9B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07769582" w14:textId="77777777" w:rsidR="00762417" w:rsidRDefault="00762417" w:rsidP="00762417">
      <w:pPr>
        <w:pStyle w:val="ACODIGO"/>
        <w:framePr w:wrap="around"/>
      </w:pPr>
      <w:r>
        <w:t>};</w:t>
      </w:r>
    </w:p>
    <w:p w14:paraId="1A4E3D2C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class Contrato</w:t>
      </w:r>
    </w:p>
    <w:p w14:paraId="468D87DE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{</w:t>
      </w:r>
    </w:p>
    <w:p w14:paraId="3EA2230B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private:</w:t>
      </w:r>
    </w:p>
    <w:p w14:paraId="6D273D34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string codigo;</w:t>
      </w:r>
    </w:p>
    <w:p w14:paraId="1563D66D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>string descripcion;</w:t>
      </w:r>
    </w:p>
    <w:p w14:paraId="3225C1AE" w14:textId="77777777" w:rsidR="00762417" w:rsidRDefault="00762417" w:rsidP="00762417">
      <w:pPr>
        <w:pStyle w:val="ACODIGO"/>
        <w:framePr w:wrap="around"/>
      </w:pPr>
      <w:r>
        <w:t xml:space="preserve">    Fecha fechaInicio;</w:t>
      </w:r>
    </w:p>
    <w:p w14:paraId="6D83FEE2" w14:textId="77777777" w:rsidR="00762417" w:rsidRDefault="00762417" w:rsidP="00762417">
      <w:pPr>
        <w:pStyle w:val="ACODIGO"/>
        <w:framePr w:wrap="around"/>
      </w:pPr>
    </w:p>
    <w:p w14:paraId="7BD619A9" w14:textId="77777777" w:rsidR="00762417" w:rsidRDefault="00762417" w:rsidP="00762417">
      <w:pPr>
        <w:pStyle w:val="ACODIGO"/>
        <w:framePr w:wrap="around"/>
      </w:pPr>
      <w:r>
        <w:t>public:</w:t>
      </w:r>
    </w:p>
    <w:p w14:paraId="5FA36872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>
        <w:t xml:space="preserve">    </w:t>
      </w:r>
      <w:r w:rsidRPr="00762417">
        <w:rPr>
          <w:lang w:val="en-US"/>
        </w:rPr>
        <w:t>Contrato(string c, string d, int dia, int mes, int anio)</w:t>
      </w:r>
    </w:p>
    <w:p w14:paraId="1AEAC797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>: codigo(c), descripcion(d), fechaInicio(dia, mes, anio)</w:t>
      </w:r>
    </w:p>
    <w:p w14:paraId="3BF7AE18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27DE9813" w14:textId="77777777" w:rsidR="00762417" w:rsidRDefault="00762417" w:rsidP="00762417">
      <w:pPr>
        <w:pStyle w:val="ACODIGO"/>
        <w:framePr w:wrap="around"/>
      </w:pPr>
      <w:r>
        <w:t xml:space="preserve">        cout &lt;&lt; "Constructor de Contrato llamado.\n";</w:t>
      </w:r>
    </w:p>
    <w:p w14:paraId="217CE413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4F467834" w14:textId="77777777" w:rsidR="00762417" w:rsidRDefault="00762417" w:rsidP="00762417">
      <w:pPr>
        <w:pStyle w:val="ACODIGO"/>
        <w:framePr w:wrap="around"/>
      </w:pPr>
    </w:p>
    <w:p w14:paraId="5D7E51C8" w14:textId="77777777" w:rsidR="00762417" w:rsidRDefault="00762417" w:rsidP="00762417">
      <w:pPr>
        <w:pStyle w:val="ACODIGO"/>
        <w:framePr w:wrap="around"/>
      </w:pPr>
      <w:r>
        <w:t xml:space="preserve">    void mostrar()</w:t>
      </w:r>
    </w:p>
    <w:p w14:paraId="52145F44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729785F9" w14:textId="77777777" w:rsidR="00762417" w:rsidRDefault="00762417" w:rsidP="00762417">
      <w:pPr>
        <w:pStyle w:val="ACODIGO"/>
        <w:framePr w:wrap="around"/>
      </w:pPr>
      <w:r>
        <w:t xml:space="preserve">        cout &lt;&lt; "Código: " &lt;&lt; codigo &lt;&lt; endl;</w:t>
      </w:r>
    </w:p>
    <w:p w14:paraId="39FB8C3B" w14:textId="77777777" w:rsidR="00762417" w:rsidRDefault="00762417" w:rsidP="00762417">
      <w:pPr>
        <w:pStyle w:val="ACODIGO"/>
        <w:framePr w:wrap="around"/>
      </w:pPr>
      <w:r>
        <w:t xml:space="preserve">        cout &lt;&lt; "Descripción: " &lt;&lt; descripcion &lt;&lt; endl;</w:t>
      </w:r>
    </w:p>
    <w:p w14:paraId="023F8722" w14:textId="77777777" w:rsidR="00762417" w:rsidRDefault="00762417" w:rsidP="00762417">
      <w:pPr>
        <w:pStyle w:val="ACODIGO"/>
        <w:framePr w:wrap="around"/>
      </w:pPr>
      <w:r>
        <w:t xml:space="preserve">        cout &lt;&lt; "Fecha de inicio: ";</w:t>
      </w:r>
    </w:p>
    <w:p w14:paraId="5A2FD2B4" w14:textId="77777777" w:rsidR="00762417" w:rsidRDefault="00762417" w:rsidP="00762417">
      <w:pPr>
        <w:pStyle w:val="ACODIGO"/>
        <w:framePr w:wrap="around"/>
      </w:pPr>
      <w:r>
        <w:t xml:space="preserve">        fechaInicio.mostrar();</w:t>
      </w:r>
    </w:p>
    <w:p w14:paraId="77B33BCD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320A1458" w14:textId="77777777" w:rsidR="00762417" w:rsidRDefault="00762417" w:rsidP="00762417">
      <w:pPr>
        <w:pStyle w:val="ACODIGO"/>
        <w:framePr w:wrap="around"/>
      </w:pPr>
      <w:r>
        <w:t>};</w:t>
      </w:r>
    </w:p>
    <w:p w14:paraId="2A53BF8F" w14:textId="77777777" w:rsidR="00762417" w:rsidRDefault="00762417" w:rsidP="00762417">
      <w:pPr>
        <w:pStyle w:val="ACODIGO"/>
        <w:framePr w:wrap="around"/>
      </w:pPr>
      <w:r>
        <w:t>class Empleado</w:t>
      </w:r>
    </w:p>
    <w:p w14:paraId="69E89103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{</w:t>
      </w:r>
    </w:p>
    <w:p w14:paraId="1A10058C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private:</w:t>
      </w:r>
    </w:p>
    <w:p w14:paraId="73B17D16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string nombre;</w:t>
      </w:r>
    </w:p>
    <w:p w14:paraId="7B189BCA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Contrato contrato;</w:t>
      </w:r>
    </w:p>
    <w:p w14:paraId="7A1D9CAD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</w:p>
    <w:p w14:paraId="5D108245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>public:</w:t>
      </w:r>
    </w:p>
    <w:p w14:paraId="5D6280C8" w14:textId="77777777" w:rsidR="00762417" w:rsidRPr="00762417" w:rsidRDefault="00762417" w:rsidP="00762417">
      <w:pPr>
        <w:pStyle w:val="ACODIGO"/>
        <w:framePr w:wrap="around"/>
        <w:rPr>
          <w:lang w:val="en-US"/>
        </w:rPr>
      </w:pPr>
      <w:r w:rsidRPr="00762417">
        <w:rPr>
          <w:lang w:val="en-US"/>
        </w:rPr>
        <w:t xml:space="preserve">    Empleado(string nom, string cod, string desc, int dia, int mes, int anio)</w:t>
      </w:r>
    </w:p>
    <w:p w14:paraId="26F37231" w14:textId="77777777" w:rsidR="00762417" w:rsidRDefault="00762417" w:rsidP="00762417">
      <w:pPr>
        <w:pStyle w:val="ACODIGO"/>
        <w:framePr w:wrap="around"/>
      </w:pPr>
      <w:r w:rsidRPr="00762417">
        <w:rPr>
          <w:lang w:val="en-US"/>
        </w:rPr>
        <w:t xml:space="preserve">    </w:t>
      </w:r>
      <w:r>
        <w:t>: nombre(nom), contrato(cod, desc, dia, mes, anio)</w:t>
      </w:r>
    </w:p>
    <w:p w14:paraId="64708D1A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4CE20D57" w14:textId="77777777" w:rsidR="00762417" w:rsidRDefault="00762417" w:rsidP="00762417">
      <w:pPr>
        <w:pStyle w:val="ACODIGO"/>
        <w:framePr w:wrap="around"/>
      </w:pPr>
      <w:r>
        <w:t xml:space="preserve">        cout &lt;&lt; "Constructor de Empleado llamado.\n";</w:t>
      </w:r>
    </w:p>
    <w:p w14:paraId="3E4F9E78" w14:textId="5D03FE87" w:rsidR="00762417" w:rsidRDefault="00762417" w:rsidP="00762417">
      <w:pPr>
        <w:pStyle w:val="ACODIGO"/>
        <w:framePr w:wrap="around"/>
      </w:pPr>
      <w:r>
        <w:t xml:space="preserve">    }</w:t>
      </w:r>
    </w:p>
    <w:p w14:paraId="0F7F2602" w14:textId="77777777" w:rsidR="00762417" w:rsidRDefault="00762417" w:rsidP="00762417">
      <w:pPr>
        <w:pStyle w:val="ACODIGO"/>
        <w:framePr w:wrap="around"/>
      </w:pPr>
      <w:r>
        <w:t xml:space="preserve">    void mostrar()</w:t>
      </w:r>
    </w:p>
    <w:p w14:paraId="1BE1C7FC" w14:textId="77777777" w:rsidR="00762417" w:rsidRDefault="00762417" w:rsidP="00762417">
      <w:pPr>
        <w:pStyle w:val="ACODIGO"/>
        <w:framePr w:wrap="around"/>
      </w:pPr>
      <w:r>
        <w:t xml:space="preserve">    {</w:t>
      </w:r>
    </w:p>
    <w:p w14:paraId="3FC1DD4C" w14:textId="77777777" w:rsidR="00762417" w:rsidRDefault="00762417" w:rsidP="00762417">
      <w:pPr>
        <w:pStyle w:val="ACODIGO"/>
        <w:framePr w:wrap="around"/>
      </w:pPr>
      <w:r>
        <w:t xml:space="preserve">        cout &lt;&lt; "Nombre del Empleado: " &lt;&lt; nombre &lt;&lt; endl;</w:t>
      </w:r>
    </w:p>
    <w:p w14:paraId="0B5382C8" w14:textId="77777777" w:rsidR="00762417" w:rsidRDefault="00762417" w:rsidP="00762417">
      <w:pPr>
        <w:pStyle w:val="ACODIGO"/>
        <w:framePr w:wrap="around"/>
      </w:pPr>
      <w:r>
        <w:t xml:space="preserve">        contrato.mostrar();</w:t>
      </w:r>
    </w:p>
    <w:p w14:paraId="1DCCE1CA" w14:textId="77777777" w:rsidR="00762417" w:rsidRDefault="00762417" w:rsidP="00762417">
      <w:pPr>
        <w:pStyle w:val="ACODIGO"/>
        <w:framePr w:wrap="around"/>
      </w:pPr>
      <w:r>
        <w:t xml:space="preserve">    }</w:t>
      </w:r>
    </w:p>
    <w:p w14:paraId="57FEBF86" w14:textId="77777777" w:rsidR="00762417" w:rsidRDefault="00762417" w:rsidP="00762417">
      <w:pPr>
        <w:pStyle w:val="ACODIGO"/>
        <w:framePr w:wrap="around"/>
      </w:pPr>
      <w:r>
        <w:t>};</w:t>
      </w:r>
    </w:p>
    <w:p w14:paraId="630659E9" w14:textId="77777777" w:rsidR="00762417" w:rsidRDefault="00762417" w:rsidP="00762417">
      <w:pPr>
        <w:pStyle w:val="ACODIGO"/>
        <w:framePr w:wrap="around"/>
      </w:pPr>
    </w:p>
    <w:p w14:paraId="05B41E82" w14:textId="77777777" w:rsidR="00762417" w:rsidRDefault="00762417" w:rsidP="00762417">
      <w:pPr>
        <w:pStyle w:val="ACODIGO"/>
        <w:framePr w:wrap="around"/>
      </w:pPr>
      <w:r>
        <w:t>int main()</w:t>
      </w:r>
    </w:p>
    <w:p w14:paraId="6A03130D" w14:textId="77777777" w:rsidR="00762417" w:rsidRDefault="00762417" w:rsidP="00762417">
      <w:pPr>
        <w:pStyle w:val="ACODIGO"/>
        <w:framePr w:wrap="around"/>
      </w:pPr>
      <w:r>
        <w:t>{</w:t>
      </w:r>
    </w:p>
    <w:p w14:paraId="54C7989B" w14:textId="1A0AEA14" w:rsidR="00762417" w:rsidRDefault="00762417" w:rsidP="00762417">
      <w:pPr>
        <w:pStyle w:val="ACODIGO"/>
        <w:framePr w:wrap="around"/>
      </w:pPr>
      <w:r>
        <w:t xml:space="preserve">    Empleado empleado1("Juan Perez", "C123", "Contrato Temporal", 10, 5, 2024);</w:t>
      </w:r>
    </w:p>
    <w:p w14:paraId="08365EA9" w14:textId="77777777" w:rsidR="00762417" w:rsidRDefault="00762417" w:rsidP="00762417">
      <w:pPr>
        <w:pStyle w:val="ACODIGO"/>
        <w:framePr w:wrap="around"/>
      </w:pPr>
      <w:r>
        <w:t xml:space="preserve">    cout &lt;&lt; "\nMostrando datos del empleado:\n";</w:t>
      </w:r>
    </w:p>
    <w:p w14:paraId="52F88FB4" w14:textId="2FC2BE1C" w:rsidR="00762417" w:rsidRDefault="00762417" w:rsidP="00762417">
      <w:pPr>
        <w:pStyle w:val="ACODIGO"/>
        <w:framePr w:wrap="around"/>
      </w:pPr>
      <w:r>
        <w:t xml:space="preserve">    empleado1.mostrar();</w:t>
      </w:r>
    </w:p>
    <w:p w14:paraId="24ADCA6D" w14:textId="77777777" w:rsidR="00762417" w:rsidRDefault="00762417" w:rsidP="00762417">
      <w:pPr>
        <w:pStyle w:val="ACODIGO"/>
        <w:framePr w:wrap="around"/>
      </w:pPr>
      <w:r>
        <w:t xml:space="preserve">    return 0;</w:t>
      </w:r>
    </w:p>
    <w:p w14:paraId="78D75A9B" w14:textId="3A3B8FDD" w:rsidR="00762417" w:rsidRDefault="00762417" w:rsidP="00762417">
      <w:pPr>
        <w:pStyle w:val="ACODIGO"/>
        <w:framePr w:wrap="around"/>
      </w:pPr>
      <w:r>
        <w:t>}</w:t>
      </w:r>
    </w:p>
    <w:p w14:paraId="6BE2914D" w14:textId="77777777" w:rsidR="00762417" w:rsidRDefault="00762417" w:rsidP="00762417">
      <w:pPr>
        <w:pStyle w:val="ACODIGO"/>
        <w:framePr w:wrap="around"/>
      </w:pPr>
    </w:p>
    <w:p w14:paraId="3D6DED7F" w14:textId="2779B851" w:rsidR="00762417" w:rsidRDefault="00762417" w:rsidP="001837B4">
      <w:pPr>
        <w:pStyle w:val="APARRAFO1"/>
      </w:pPr>
    </w:p>
    <w:p w14:paraId="2C305ADF" w14:textId="03A0CE27" w:rsidR="00762417" w:rsidRPr="001837B4" w:rsidRDefault="001837B4" w:rsidP="001837B4">
      <w:pPr>
        <w:jc w:val="left"/>
        <w:rPr>
          <w:rFonts w:ascii="Arial Unicode MS" w:eastAsia="Arial Unicode MS" w:hAnsi="Arial Unicode MS" w:cstheme="minorBidi"/>
          <w:sz w:val="22"/>
          <w:szCs w:val="22"/>
          <w:lang w:val="es-PE"/>
        </w:rPr>
      </w:pPr>
      <w:r>
        <w:br w:type="column"/>
      </w:r>
      <w:r w:rsidRPr="001837B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6EAA71" wp14:editId="7E099ABB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6030595" cy="1294130"/>
            <wp:effectExtent l="0" t="0" r="8255" b="1270"/>
            <wp:wrapNone/>
            <wp:docPr id="198444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483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3BEB820" w14:textId="0AD83EEB" w:rsidR="00762417" w:rsidRDefault="00D957DA" w:rsidP="003A65A4">
      <w:pPr>
        <w:pStyle w:val="APARRAFO1"/>
        <w:ind w:left="0" w:firstLine="0"/>
      </w:pPr>
      <w:r>
        <w:lastRenderedPageBreak/>
        <w:t xml:space="preserve">Actividad </w:t>
      </w:r>
      <w:r w:rsidR="00762417">
        <w:t>4</w:t>
      </w:r>
    </w:p>
    <w:p w14:paraId="733775FB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#include &lt;iostream&gt;</w:t>
      </w:r>
    </w:p>
    <w:p w14:paraId="31B60A4E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using namespace std;</w:t>
      </w:r>
    </w:p>
    <w:p w14:paraId="73FD2F6E" w14:textId="77777777" w:rsidR="003A65A4" w:rsidRDefault="003A65A4" w:rsidP="003A65A4">
      <w:pPr>
        <w:pStyle w:val="ACODIGO"/>
        <w:framePr w:wrap="around"/>
      </w:pPr>
    </w:p>
    <w:p w14:paraId="40749F15" w14:textId="40756DAC" w:rsidR="003A65A4" w:rsidRDefault="003A65A4" w:rsidP="003A65A4">
      <w:pPr>
        <w:pStyle w:val="ACODIGO"/>
        <w:framePr w:wrap="around"/>
      </w:pPr>
      <w:r>
        <w:t>class ComponenteA {</w:t>
      </w:r>
    </w:p>
    <w:p w14:paraId="5507CBE8" w14:textId="77777777" w:rsidR="003A65A4" w:rsidRDefault="003A65A4" w:rsidP="003A65A4">
      <w:pPr>
        <w:pStyle w:val="ACODIGO"/>
        <w:framePr w:wrap="around"/>
      </w:pPr>
      <w:r>
        <w:t>public:</w:t>
      </w:r>
    </w:p>
    <w:p w14:paraId="272676F9" w14:textId="77777777" w:rsidR="003A65A4" w:rsidRDefault="003A65A4" w:rsidP="003A65A4">
      <w:pPr>
        <w:pStyle w:val="ACODIGO"/>
        <w:framePr w:wrap="around"/>
      </w:pPr>
      <w:r>
        <w:t xml:space="preserve">    ComponenteA() {</w:t>
      </w:r>
    </w:p>
    <w:p w14:paraId="09AEF352" w14:textId="77777777" w:rsidR="003A65A4" w:rsidRDefault="003A65A4" w:rsidP="003A65A4">
      <w:pPr>
        <w:pStyle w:val="ACODIGO"/>
        <w:framePr w:wrap="around"/>
      </w:pPr>
      <w:r>
        <w:t xml:space="preserve">        cout &lt;&lt; "Constructor de ComponenteA\n";</w:t>
      </w:r>
    </w:p>
    <w:p w14:paraId="17B9417F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39125B29" w14:textId="77777777" w:rsidR="003A65A4" w:rsidRDefault="003A65A4" w:rsidP="003A65A4">
      <w:pPr>
        <w:pStyle w:val="ACODIGO"/>
        <w:framePr w:wrap="around"/>
      </w:pPr>
      <w:r>
        <w:t xml:space="preserve">    ~ComponenteA() {</w:t>
      </w:r>
    </w:p>
    <w:p w14:paraId="10400C50" w14:textId="77777777" w:rsidR="003A65A4" w:rsidRDefault="003A65A4" w:rsidP="003A65A4">
      <w:pPr>
        <w:pStyle w:val="ACODIGO"/>
        <w:framePr w:wrap="around"/>
      </w:pPr>
      <w:r>
        <w:t xml:space="preserve">        cout &lt;&lt; "Destructor de ComponenteA\n";</w:t>
      </w:r>
    </w:p>
    <w:p w14:paraId="0425196E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15726C6C" w14:textId="5EFD9732" w:rsidR="003A65A4" w:rsidRDefault="003A65A4" w:rsidP="003A65A4">
      <w:pPr>
        <w:pStyle w:val="ACODIGO"/>
        <w:framePr w:wrap="around"/>
      </w:pPr>
      <w:r>
        <w:t>};</w:t>
      </w:r>
    </w:p>
    <w:p w14:paraId="702B1B99" w14:textId="77777777" w:rsidR="003A65A4" w:rsidRDefault="003A65A4" w:rsidP="003A65A4">
      <w:pPr>
        <w:pStyle w:val="ACODIGO"/>
        <w:framePr w:wrap="around"/>
      </w:pPr>
    </w:p>
    <w:p w14:paraId="24EFC4D5" w14:textId="77777777" w:rsidR="003A65A4" w:rsidRDefault="003A65A4" w:rsidP="003A65A4">
      <w:pPr>
        <w:pStyle w:val="ACODIGO"/>
        <w:framePr w:wrap="around"/>
      </w:pPr>
      <w:r>
        <w:t>class ComponenteB {</w:t>
      </w:r>
    </w:p>
    <w:p w14:paraId="1D5EDCAC" w14:textId="77777777" w:rsidR="003A65A4" w:rsidRDefault="003A65A4" w:rsidP="003A65A4">
      <w:pPr>
        <w:pStyle w:val="ACODIGO"/>
        <w:framePr w:wrap="around"/>
      </w:pPr>
      <w:r>
        <w:t>public:</w:t>
      </w:r>
    </w:p>
    <w:p w14:paraId="5B447C4A" w14:textId="77777777" w:rsidR="003A65A4" w:rsidRDefault="003A65A4" w:rsidP="003A65A4">
      <w:pPr>
        <w:pStyle w:val="ACODIGO"/>
        <w:framePr w:wrap="around"/>
      </w:pPr>
      <w:r>
        <w:t xml:space="preserve">    ComponenteB() {</w:t>
      </w:r>
    </w:p>
    <w:p w14:paraId="6D60F97F" w14:textId="77777777" w:rsidR="003A65A4" w:rsidRDefault="003A65A4" w:rsidP="003A65A4">
      <w:pPr>
        <w:pStyle w:val="ACODIGO"/>
        <w:framePr w:wrap="around"/>
      </w:pPr>
      <w:r>
        <w:t xml:space="preserve">        cout &lt;&lt; "Constructor de ComponenteB\n";</w:t>
      </w:r>
    </w:p>
    <w:p w14:paraId="3C507C71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76C2C5E7" w14:textId="77777777" w:rsidR="003A65A4" w:rsidRDefault="003A65A4" w:rsidP="003A65A4">
      <w:pPr>
        <w:pStyle w:val="ACODIGO"/>
        <w:framePr w:wrap="around"/>
      </w:pPr>
      <w:r>
        <w:t xml:space="preserve">    ~ComponenteB() {</w:t>
      </w:r>
    </w:p>
    <w:p w14:paraId="292F1A5E" w14:textId="77777777" w:rsidR="003A65A4" w:rsidRDefault="003A65A4" w:rsidP="003A65A4">
      <w:pPr>
        <w:pStyle w:val="ACODIGO"/>
        <w:framePr w:wrap="around"/>
      </w:pPr>
      <w:r>
        <w:t xml:space="preserve">        cout &lt;&lt; "Destructor de ComponenteB\n";</w:t>
      </w:r>
    </w:p>
    <w:p w14:paraId="0F134DE9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72A09B3D" w14:textId="77777777" w:rsidR="003A65A4" w:rsidRDefault="003A65A4" w:rsidP="003A65A4">
      <w:pPr>
        <w:pStyle w:val="ACODIGO"/>
        <w:framePr w:wrap="around"/>
      </w:pPr>
      <w:r>
        <w:t>};</w:t>
      </w:r>
    </w:p>
    <w:p w14:paraId="62973C9F" w14:textId="77777777" w:rsidR="003A65A4" w:rsidRDefault="003A65A4" w:rsidP="003A65A4">
      <w:pPr>
        <w:pStyle w:val="ACODIGO"/>
        <w:framePr w:wrap="around"/>
      </w:pPr>
    </w:p>
    <w:p w14:paraId="4155823B" w14:textId="77777777" w:rsidR="003A65A4" w:rsidRDefault="003A65A4" w:rsidP="003A65A4">
      <w:pPr>
        <w:pStyle w:val="ACODIGO"/>
        <w:framePr w:wrap="around"/>
      </w:pPr>
      <w:r>
        <w:t>class Sistema {</w:t>
      </w:r>
    </w:p>
    <w:p w14:paraId="0871D732" w14:textId="77777777" w:rsidR="003A65A4" w:rsidRDefault="003A65A4" w:rsidP="003A65A4">
      <w:pPr>
        <w:pStyle w:val="ACODIGO"/>
        <w:framePr w:wrap="around"/>
      </w:pPr>
      <w:r>
        <w:t>private:</w:t>
      </w:r>
    </w:p>
    <w:p w14:paraId="125950C4" w14:textId="77777777" w:rsidR="003A65A4" w:rsidRDefault="003A65A4" w:rsidP="003A65A4">
      <w:pPr>
        <w:pStyle w:val="ACODIGO"/>
        <w:framePr w:wrap="around"/>
      </w:pPr>
      <w:r>
        <w:t xml:space="preserve">    ComponenteA a;</w:t>
      </w:r>
    </w:p>
    <w:p w14:paraId="3F038DA0" w14:textId="6924B660" w:rsidR="003A65A4" w:rsidRDefault="003A65A4" w:rsidP="003A65A4">
      <w:pPr>
        <w:pStyle w:val="ACODIGO"/>
        <w:framePr w:wrap="around"/>
      </w:pPr>
      <w:r>
        <w:t xml:space="preserve">    ComponenteB b;</w:t>
      </w:r>
    </w:p>
    <w:p w14:paraId="065D15F6" w14:textId="77777777" w:rsidR="003A65A4" w:rsidRDefault="003A65A4" w:rsidP="003A65A4">
      <w:pPr>
        <w:pStyle w:val="ACODIGO"/>
        <w:framePr w:wrap="around"/>
      </w:pPr>
      <w:r>
        <w:t>public:</w:t>
      </w:r>
    </w:p>
    <w:p w14:paraId="3C2021E2" w14:textId="77777777" w:rsidR="003A65A4" w:rsidRDefault="003A65A4" w:rsidP="003A65A4">
      <w:pPr>
        <w:pStyle w:val="ACODIGO"/>
        <w:framePr w:wrap="around"/>
      </w:pPr>
      <w:r>
        <w:t xml:space="preserve">    Sistema() {</w:t>
      </w:r>
    </w:p>
    <w:p w14:paraId="37C0B8B0" w14:textId="77777777" w:rsidR="003A65A4" w:rsidRDefault="003A65A4" w:rsidP="003A65A4">
      <w:pPr>
        <w:pStyle w:val="ACODIGO"/>
        <w:framePr w:wrap="around"/>
      </w:pPr>
      <w:r>
        <w:t xml:space="preserve">        cout &lt;&lt; "Constructor de Sistema\n";</w:t>
      </w:r>
    </w:p>
    <w:p w14:paraId="777A0CC1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204839A2" w14:textId="77777777" w:rsidR="003A65A4" w:rsidRDefault="003A65A4" w:rsidP="003A65A4">
      <w:pPr>
        <w:pStyle w:val="ACODIGO"/>
        <w:framePr w:wrap="around"/>
      </w:pPr>
      <w:r>
        <w:t xml:space="preserve">    ~Sistema() {</w:t>
      </w:r>
    </w:p>
    <w:p w14:paraId="0DD7B686" w14:textId="77777777" w:rsidR="003A65A4" w:rsidRDefault="003A65A4" w:rsidP="003A65A4">
      <w:pPr>
        <w:pStyle w:val="ACODIGO"/>
        <w:framePr w:wrap="around"/>
      </w:pPr>
      <w:r>
        <w:t xml:space="preserve">        cout &lt;&lt; "Destructor de Sistema\n";</w:t>
      </w:r>
    </w:p>
    <w:p w14:paraId="2781EEC6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>
        <w:t xml:space="preserve">    </w:t>
      </w:r>
      <w:r w:rsidRPr="003A65A4">
        <w:rPr>
          <w:lang w:val="en-US"/>
        </w:rPr>
        <w:t>}</w:t>
      </w:r>
    </w:p>
    <w:p w14:paraId="3EB1EF5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};</w:t>
      </w:r>
    </w:p>
    <w:p w14:paraId="4B375BB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25C601B4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// Clase A</w:t>
      </w:r>
    </w:p>
    <w:p w14:paraId="383C0CCA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class A {</w:t>
      </w:r>
    </w:p>
    <w:p w14:paraId="72C37646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public:</w:t>
      </w:r>
    </w:p>
    <w:p w14:paraId="4F9D53EA" w14:textId="77777777" w:rsidR="003A65A4" w:rsidRDefault="003A65A4" w:rsidP="003A65A4">
      <w:pPr>
        <w:pStyle w:val="ACODIGO"/>
        <w:framePr w:wrap="around"/>
      </w:pPr>
      <w:r w:rsidRPr="003A65A4">
        <w:rPr>
          <w:lang w:val="en-US"/>
        </w:rPr>
        <w:t xml:space="preserve">    </w:t>
      </w:r>
      <w:r>
        <w:t>A() {</w:t>
      </w:r>
    </w:p>
    <w:p w14:paraId="61A914D8" w14:textId="77777777" w:rsidR="003A65A4" w:rsidRDefault="003A65A4" w:rsidP="003A65A4">
      <w:pPr>
        <w:pStyle w:val="ACODIGO"/>
        <w:framePr w:wrap="around"/>
      </w:pPr>
      <w:r>
        <w:t xml:space="preserve">        cout &lt;&lt; "Constructor de A\n";</w:t>
      </w:r>
    </w:p>
    <w:p w14:paraId="2E917E55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1EA850E2" w14:textId="77777777" w:rsidR="003A65A4" w:rsidRDefault="003A65A4" w:rsidP="003A65A4">
      <w:pPr>
        <w:pStyle w:val="ACODIGO"/>
        <w:framePr w:wrap="around"/>
      </w:pPr>
      <w:r>
        <w:t xml:space="preserve">    ~A() {</w:t>
      </w:r>
    </w:p>
    <w:p w14:paraId="3A33A4F3" w14:textId="77777777" w:rsidR="003A65A4" w:rsidRDefault="003A65A4" w:rsidP="003A65A4">
      <w:pPr>
        <w:pStyle w:val="ACODIGO"/>
        <w:framePr w:wrap="around"/>
      </w:pPr>
      <w:r>
        <w:t xml:space="preserve">        cout &lt;&lt; "Destructor de A\n";</w:t>
      </w:r>
    </w:p>
    <w:p w14:paraId="6A4BD69E" w14:textId="77777777" w:rsidR="003A65A4" w:rsidRDefault="003A65A4" w:rsidP="003A65A4">
      <w:pPr>
        <w:pStyle w:val="ACODIGO"/>
        <w:framePr w:wrap="around"/>
      </w:pPr>
      <w:r>
        <w:t xml:space="preserve">    }</w:t>
      </w:r>
    </w:p>
    <w:p w14:paraId="7A754B27" w14:textId="77777777" w:rsidR="003A65A4" w:rsidRDefault="003A65A4" w:rsidP="003A65A4">
      <w:pPr>
        <w:pStyle w:val="ACODIGO"/>
        <w:framePr w:wrap="around"/>
      </w:pPr>
      <w:r>
        <w:t>};</w:t>
      </w:r>
    </w:p>
    <w:p w14:paraId="00D11C9F" w14:textId="77777777" w:rsidR="003A65A4" w:rsidRDefault="003A65A4" w:rsidP="003A65A4">
      <w:pPr>
        <w:pStyle w:val="ACODIGO"/>
        <w:framePr w:wrap="around"/>
      </w:pPr>
    </w:p>
    <w:p w14:paraId="7143A034" w14:textId="77777777" w:rsidR="003A65A4" w:rsidRDefault="003A65A4" w:rsidP="003A65A4">
      <w:pPr>
        <w:pStyle w:val="ACODIGO"/>
        <w:framePr w:wrap="around"/>
      </w:pPr>
      <w:r>
        <w:t>// Clase B (contiene un objeto de tipo A)</w:t>
      </w:r>
    </w:p>
    <w:p w14:paraId="4A65DDAE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class B {</w:t>
      </w:r>
    </w:p>
    <w:p w14:paraId="40F64C14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private:</w:t>
      </w:r>
    </w:p>
    <w:p w14:paraId="43D17C5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A objetoA;</w:t>
      </w:r>
    </w:p>
    <w:p w14:paraId="569D31EF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67918D77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public:</w:t>
      </w:r>
    </w:p>
    <w:p w14:paraId="55ED00CB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B() {</w:t>
      </w:r>
    </w:p>
    <w:p w14:paraId="0044618A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cout &lt;&lt; "Constructor de B\n";</w:t>
      </w:r>
    </w:p>
    <w:p w14:paraId="5A5E8CED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}</w:t>
      </w:r>
    </w:p>
    <w:p w14:paraId="785136DD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~B() {</w:t>
      </w:r>
    </w:p>
    <w:p w14:paraId="5EB2B18C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    cout &lt;&lt; "Destructor de B\n";</w:t>
      </w:r>
    </w:p>
    <w:p w14:paraId="08522C0B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 xml:space="preserve">    }</w:t>
      </w:r>
    </w:p>
    <w:p w14:paraId="53704FDA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};</w:t>
      </w:r>
    </w:p>
    <w:p w14:paraId="16B43E5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</w:p>
    <w:p w14:paraId="1BC7F815" w14:textId="77777777" w:rsidR="003A65A4" w:rsidRPr="003A65A4" w:rsidRDefault="003A65A4" w:rsidP="003A65A4">
      <w:pPr>
        <w:pStyle w:val="ACODIGO"/>
        <w:framePr w:wrap="around"/>
        <w:rPr>
          <w:lang w:val="en-US"/>
        </w:rPr>
      </w:pPr>
      <w:r w:rsidRPr="003A65A4">
        <w:rPr>
          <w:lang w:val="en-US"/>
        </w:rPr>
        <w:t>int main() {</w:t>
      </w:r>
    </w:p>
    <w:p w14:paraId="6184EFC1" w14:textId="77777777" w:rsidR="003A65A4" w:rsidRDefault="003A65A4" w:rsidP="003A65A4">
      <w:pPr>
        <w:pStyle w:val="ACODIGO"/>
        <w:framePr w:wrap="around"/>
      </w:pPr>
      <w:r w:rsidRPr="003A65A4">
        <w:rPr>
          <w:lang w:val="en-US"/>
        </w:rPr>
        <w:t xml:space="preserve">    </w:t>
      </w:r>
      <w:r>
        <w:t>cout &lt;&lt; "--- Creando Sistema ---\n";</w:t>
      </w:r>
    </w:p>
    <w:p w14:paraId="43EEACCF" w14:textId="77777777" w:rsidR="003A65A4" w:rsidRDefault="003A65A4" w:rsidP="003A65A4">
      <w:pPr>
        <w:pStyle w:val="ACODIGO"/>
        <w:framePr w:wrap="around"/>
      </w:pPr>
      <w:r>
        <w:t xml:space="preserve">    Sistema sistema1;</w:t>
      </w:r>
    </w:p>
    <w:p w14:paraId="3668580B" w14:textId="77777777" w:rsidR="003A65A4" w:rsidRDefault="003A65A4" w:rsidP="003A65A4">
      <w:pPr>
        <w:pStyle w:val="ACODIGO"/>
        <w:framePr w:wrap="around"/>
      </w:pPr>
    </w:p>
    <w:p w14:paraId="5C06657A" w14:textId="77777777" w:rsidR="003A65A4" w:rsidRDefault="003A65A4" w:rsidP="003A65A4">
      <w:pPr>
        <w:pStyle w:val="ACODIGO"/>
        <w:framePr w:wrap="around"/>
      </w:pPr>
      <w:r>
        <w:t xml:space="preserve">    cout &lt;&lt; "\n--- Creando objeto B ---\n";</w:t>
      </w:r>
    </w:p>
    <w:p w14:paraId="7C6FDE18" w14:textId="77777777" w:rsidR="003A65A4" w:rsidRDefault="003A65A4" w:rsidP="003A65A4">
      <w:pPr>
        <w:pStyle w:val="ACODIGO"/>
        <w:framePr w:wrap="around"/>
      </w:pPr>
      <w:r>
        <w:t xml:space="preserve">    B objetoB;</w:t>
      </w:r>
    </w:p>
    <w:p w14:paraId="6AA84AAF" w14:textId="77777777" w:rsidR="003A65A4" w:rsidRDefault="003A65A4" w:rsidP="003A65A4">
      <w:pPr>
        <w:pStyle w:val="ACODIGO"/>
        <w:framePr w:wrap="around"/>
      </w:pPr>
    </w:p>
    <w:p w14:paraId="5546011A" w14:textId="77777777" w:rsidR="003A65A4" w:rsidRDefault="003A65A4" w:rsidP="003A65A4">
      <w:pPr>
        <w:pStyle w:val="ACODIGO"/>
        <w:framePr w:wrap="around"/>
      </w:pPr>
      <w:r>
        <w:t xml:space="preserve">    cout &lt;&lt; "\n--- Fin del programa ---\n";</w:t>
      </w:r>
    </w:p>
    <w:p w14:paraId="79A52100" w14:textId="77777777" w:rsidR="003A65A4" w:rsidRDefault="003A65A4" w:rsidP="003A65A4">
      <w:pPr>
        <w:pStyle w:val="ACODIGO"/>
        <w:framePr w:wrap="around"/>
      </w:pPr>
      <w:r>
        <w:t xml:space="preserve">    return 0;</w:t>
      </w:r>
    </w:p>
    <w:p w14:paraId="388A90D0" w14:textId="4EF0060B" w:rsidR="003A65A4" w:rsidRDefault="003A65A4" w:rsidP="003A65A4">
      <w:pPr>
        <w:pStyle w:val="ACODIGO"/>
        <w:framePr w:wrap="around"/>
      </w:pPr>
      <w:r>
        <w:t>}</w:t>
      </w:r>
    </w:p>
    <w:p w14:paraId="1770E26A" w14:textId="77777777" w:rsidR="00D957DA" w:rsidRDefault="00D957DA" w:rsidP="003A65A4">
      <w:pPr>
        <w:pStyle w:val="ACODIGO"/>
        <w:framePr w:wrap="around"/>
      </w:pPr>
    </w:p>
    <w:p w14:paraId="01FC0B0B" w14:textId="172968C3" w:rsidR="001837B4" w:rsidRPr="001837B4" w:rsidRDefault="001837B4" w:rsidP="001837B4">
      <w:pPr>
        <w:jc w:val="left"/>
      </w:pPr>
      <w:r w:rsidRPr="001837B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09F1A7" wp14:editId="7E49ECA1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6030595" cy="2664460"/>
            <wp:effectExtent l="0" t="0" r="8255" b="2540"/>
            <wp:wrapNone/>
            <wp:docPr id="18311672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7238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AF56E4" w14:textId="29B6C33E" w:rsidR="00D957DA" w:rsidRDefault="00D957DA" w:rsidP="00D957DA">
      <w:pPr>
        <w:pStyle w:val="APARRAFO1"/>
        <w:ind w:left="0" w:firstLine="0"/>
      </w:pPr>
      <w:r>
        <w:lastRenderedPageBreak/>
        <w:t>Practica 1</w:t>
      </w:r>
    </w:p>
    <w:p w14:paraId="648AADA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&lt;iostream&gt;</w:t>
      </w:r>
    </w:p>
    <w:p w14:paraId="3733BFC6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&lt;string&gt;</w:t>
      </w:r>
    </w:p>
    <w:p w14:paraId="5750D0F1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using namespace std;</w:t>
      </w:r>
    </w:p>
    <w:p w14:paraId="526C885D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28B8375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class CuentaBancaria {</w:t>
      </w:r>
    </w:p>
    <w:p w14:paraId="3E2F0EF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private:</w:t>
      </w:r>
    </w:p>
    <w:p w14:paraId="2E5E1331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string numero;</w:t>
      </w:r>
    </w:p>
    <w:p w14:paraId="6A13032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string titular;</w:t>
      </w:r>
    </w:p>
    <w:p w14:paraId="766C225D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double saldo;</w:t>
      </w:r>
    </w:p>
    <w:p w14:paraId="2D6F4305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206AECC3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4109B56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CuentaBancaria(string num, string tit) {</w:t>
      </w:r>
    </w:p>
    <w:p w14:paraId="2C820678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</w:t>
      </w:r>
      <w:r>
        <w:t>numero = num;</w:t>
      </w:r>
    </w:p>
    <w:p w14:paraId="133EE457" w14:textId="77777777" w:rsidR="006D17B3" w:rsidRDefault="006D17B3" w:rsidP="006D17B3">
      <w:pPr>
        <w:pStyle w:val="ACODIGO"/>
        <w:framePr w:wrap="around"/>
      </w:pPr>
      <w:r>
        <w:t xml:space="preserve">        titular = tit;</w:t>
      </w:r>
    </w:p>
    <w:p w14:paraId="6ECAA0AA" w14:textId="77777777" w:rsidR="006D17B3" w:rsidRDefault="006D17B3" w:rsidP="006D17B3">
      <w:pPr>
        <w:pStyle w:val="ACODIGO"/>
        <w:framePr w:wrap="around"/>
      </w:pPr>
      <w:r>
        <w:t xml:space="preserve">        saldo = 0.0;</w:t>
      </w:r>
    </w:p>
    <w:p w14:paraId="6E828966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20DE00C6" w14:textId="77777777" w:rsidR="006D17B3" w:rsidRDefault="006D17B3" w:rsidP="006D17B3">
      <w:pPr>
        <w:pStyle w:val="ACODIGO"/>
        <w:framePr w:wrap="around"/>
      </w:pPr>
    </w:p>
    <w:p w14:paraId="7FD06300" w14:textId="77777777" w:rsidR="006D17B3" w:rsidRDefault="006D17B3" w:rsidP="006D17B3">
      <w:pPr>
        <w:pStyle w:val="ACODIGO"/>
        <w:framePr w:wrap="around"/>
      </w:pPr>
      <w:r>
        <w:t xml:space="preserve">    CuentaBancaria&amp; depositar(double monto) {</w:t>
      </w:r>
    </w:p>
    <w:p w14:paraId="7872E43E" w14:textId="77777777" w:rsidR="006D17B3" w:rsidRDefault="006D17B3" w:rsidP="006D17B3">
      <w:pPr>
        <w:pStyle w:val="ACODIGO"/>
        <w:framePr w:wrap="around"/>
      </w:pPr>
      <w:r>
        <w:t xml:space="preserve">        saldo += monto;</w:t>
      </w:r>
    </w:p>
    <w:p w14:paraId="6AAB186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>
        <w:t xml:space="preserve">        </w:t>
      </w:r>
      <w:r w:rsidRPr="006D17B3">
        <w:rPr>
          <w:lang w:val="en-US"/>
        </w:rPr>
        <w:t>return *this;</w:t>
      </w:r>
    </w:p>
    <w:p w14:paraId="40D5222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}</w:t>
      </w:r>
    </w:p>
    <w:p w14:paraId="4B8D1FF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00103E1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CuentaBancaria&amp; retirar(double monto) {</w:t>
      </w:r>
    </w:p>
    <w:p w14:paraId="0A2ADFC3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if (monto &lt;= saldo) {</w:t>
      </w:r>
    </w:p>
    <w:p w14:paraId="29D6E26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    saldo -= monto;</w:t>
      </w:r>
    </w:p>
    <w:p w14:paraId="33B96C0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} else {</w:t>
      </w:r>
    </w:p>
    <w:p w14:paraId="6B70FBB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    cout &lt;&lt; "Saldo insuficiente.\n";</w:t>
      </w:r>
    </w:p>
    <w:p w14:paraId="687477E9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}</w:t>
      </w:r>
    </w:p>
    <w:p w14:paraId="572911EA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return *this;</w:t>
      </w:r>
    </w:p>
    <w:p w14:paraId="5DA129E7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</w:t>
      </w:r>
      <w:r>
        <w:t>}</w:t>
      </w:r>
    </w:p>
    <w:p w14:paraId="0AD17257" w14:textId="77777777" w:rsidR="006D17B3" w:rsidRDefault="006D17B3" w:rsidP="006D17B3">
      <w:pPr>
        <w:pStyle w:val="ACODIGO"/>
        <w:framePr w:wrap="around"/>
      </w:pPr>
    </w:p>
    <w:p w14:paraId="201C2AE8" w14:textId="77777777" w:rsidR="006D17B3" w:rsidRDefault="006D17B3" w:rsidP="006D17B3">
      <w:pPr>
        <w:pStyle w:val="ACODIGO"/>
        <w:framePr w:wrap="around"/>
      </w:pPr>
      <w:r>
        <w:t xml:space="preserve">    void mostrarSaldo() {</w:t>
      </w:r>
    </w:p>
    <w:p w14:paraId="73A6BBB4" w14:textId="77777777" w:rsidR="006D17B3" w:rsidRDefault="006D17B3" w:rsidP="006D17B3">
      <w:pPr>
        <w:pStyle w:val="ACODIGO"/>
        <w:framePr w:wrap="around"/>
      </w:pPr>
      <w:r>
        <w:t xml:space="preserve">        cout &lt;&lt; "Saldo actual de la cuenta " &lt;&lt; numero &lt;&lt; ": " &lt;&lt; saldo &lt;&lt; endl;</w:t>
      </w:r>
    </w:p>
    <w:p w14:paraId="5E7BD5C9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4FC5615A" w14:textId="77777777" w:rsidR="006D17B3" w:rsidRDefault="006D17B3" w:rsidP="006D17B3">
      <w:pPr>
        <w:pStyle w:val="ACODIGO"/>
        <w:framePr w:wrap="around"/>
      </w:pPr>
      <w:r>
        <w:t>};</w:t>
      </w:r>
    </w:p>
    <w:p w14:paraId="623491A9" w14:textId="77777777" w:rsidR="006D17B3" w:rsidRDefault="006D17B3" w:rsidP="006D17B3">
      <w:pPr>
        <w:pStyle w:val="ACODIGO"/>
        <w:framePr w:wrap="around"/>
      </w:pPr>
    </w:p>
    <w:p w14:paraId="15C4E3AD" w14:textId="77777777" w:rsidR="006D17B3" w:rsidRDefault="006D17B3" w:rsidP="006D17B3">
      <w:pPr>
        <w:pStyle w:val="ACODIGO"/>
        <w:framePr w:wrap="around"/>
      </w:pPr>
      <w:r>
        <w:t>int main() {</w:t>
      </w:r>
    </w:p>
    <w:p w14:paraId="3D5F312D" w14:textId="77777777" w:rsidR="006D17B3" w:rsidRDefault="006D17B3" w:rsidP="006D17B3">
      <w:pPr>
        <w:pStyle w:val="ACODIGO"/>
        <w:framePr w:wrap="around"/>
      </w:pPr>
      <w:r>
        <w:t xml:space="preserve">    CuentaBancaria cuenta("12345", "Juan Perez");</w:t>
      </w:r>
    </w:p>
    <w:p w14:paraId="07EE5036" w14:textId="77777777" w:rsidR="006D17B3" w:rsidRDefault="006D17B3" w:rsidP="006D17B3">
      <w:pPr>
        <w:pStyle w:val="ACODIGO"/>
        <w:framePr w:wrap="around"/>
      </w:pPr>
    </w:p>
    <w:p w14:paraId="5C87D852" w14:textId="77777777" w:rsidR="006D17B3" w:rsidRDefault="006D17B3" w:rsidP="006D17B3">
      <w:pPr>
        <w:pStyle w:val="ACODIGO"/>
        <w:framePr w:wrap="around"/>
      </w:pPr>
      <w:r>
        <w:t xml:space="preserve">    cuenta.depositar(1000).retirar(200).mostrarSaldo();</w:t>
      </w:r>
    </w:p>
    <w:p w14:paraId="62829E2D" w14:textId="77777777" w:rsidR="006D17B3" w:rsidRDefault="006D17B3" w:rsidP="006D17B3">
      <w:pPr>
        <w:pStyle w:val="ACODIGO"/>
        <w:framePr w:wrap="around"/>
      </w:pPr>
    </w:p>
    <w:p w14:paraId="47FAFCC3" w14:textId="77777777" w:rsidR="006D17B3" w:rsidRDefault="006D17B3" w:rsidP="006D17B3">
      <w:pPr>
        <w:pStyle w:val="ACODIGO"/>
        <w:framePr w:wrap="around"/>
      </w:pPr>
      <w:r>
        <w:t xml:space="preserve">    return 0;</w:t>
      </w:r>
    </w:p>
    <w:p w14:paraId="1D30DEE5" w14:textId="02BFAB92" w:rsidR="006D17B3" w:rsidRDefault="006D17B3" w:rsidP="006D17B3">
      <w:pPr>
        <w:pStyle w:val="ACODIGO"/>
        <w:framePr w:wrap="around"/>
      </w:pPr>
      <w:r>
        <w:t>}</w:t>
      </w:r>
    </w:p>
    <w:p w14:paraId="41290A0F" w14:textId="77777777" w:rsidR="006D17B3" w:rsidRDefault="006D17B3" w:rsidP="006D17B3">
      <w:pPr>
        <w:pStyle w:val="APARRAFO1"/>
        <w:ind w:left="0" w:firstLine="0"/>
      </w:pPr>
    </w:p>
    <w:p w14:paraId="19B3CE3F" w14:textId="77119888" w:rsidR="006D17B3" w:rsidRDefault="001837B4" w:rsidP="006D17B3">
      <w:pPr>
        <w:pStyle w:val="APARRAFO1"/>
        <w:ind w:left="0" w:firstLine="0"/>
      </w:pPr>
      <w:r w:rsidRPr="001837B4">
        <w:rPr>
          <w:noProof/>
        </w:rPr>
        <w:drawing>
          <wp:inline distT="0" distB="0" distL="0" distR="0" wp14:anchorId="791590C4" wp14:editId="2D246535">
            <wp:extent cx="5287113" cy="2429214"/>
            <wp:effectExtent l="0" t="0" r="8890" b="9525"/>
            <wp:docPr id="3019749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7491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73DC" w14:textId="77777777" w:rsidR="006D17B3" w:rsidRDefault="006D17B3" w:rsidP="006D17B3">
      <w:pPr>
        <w:pStyle w:val="APARRAFO1"/>
        <w:ind w:left="0" w:firstLine="0"/>
      </w:pPr>
    </w:p>
    <w:p w14:paraId="5C3642A5" w14:textId="70E33937" w:rsidR="006D17B3" w:rsidRDefault="006D17B3" w:rsidP="006D17B3">
      <w:pPr>
        <w:pStyle w:val="APARRAFO1"/>
        <w:ind w:left="0" w:firstLine="0"/>
      </w:pPr>
      <w:r>
        <w:t>Practica 2</w:t>
      </w:r>
    </w:p>
    <w:p w14:paraId="24350DF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lastRenderedPageBreak/>
        <w:t>#include &lt;iostream&gt;</w:t>
      </w:r>
    </w:p>
    <w:p w14:paraId="2266A237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&lt;string&gt;</w:t>
      </w:r>
    </w:p>
    <w:p w14:paraId="5669E2C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using namespace std;</w:t>
      </w:r>
    </w:p>
    <w:p w14:paraId="372D10F5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56F050BB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class FechaRegistro {</w:t>
      </w:r>
    </w:p>
    <w:p w14:paraId="5C560BF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int dia, mes, anio;</w:t>
      </w:r>
    </w:p>
    <w:p w14:paraId="6C151FF9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0178843A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FechaRegistro(int d, int m, int a) : dia(d), mes(m), anio(a) {}</w:t>
      </w:r>
    </w:p>
    <w:p w14:paraId="077566C9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void mostrar() const {</w:t>
      </w:r>
    </w:p>
    <w:p w14:paraId="3DF4EBF6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cout &lt;&lt; dia &lt;&lt; "/" &lt;&lt; mes &lt;&lt; "/" &lt;&lt; anio &lt;&lt; endl;</w:t>
      </w:r>
    </w:p>
    <w:p w14:paraId="780D1185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}</w:t>
      </w:r>
    </w:p>
    <w:p w14:paraId="2866190C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};</w:t>
      </w:r>
    </w:p>
    <w:p w14:paraId="6FDBB367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5A7E72A6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class Direccion {</w:t>
      </w:r>
    </w:p>
    <w:p w14:paraId="40012A7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string calle;</w:t>
      </w:r>
    </w:p>
    <w:p w14:paraId="07C5E641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int numero;</w:t>
      </w:r>
    </w:p>
    <w:p w14:paraId="4E1EFDBD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15F9295C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Direccion(string c, int n) : calle(c), numero(n) {}</w:t>
      </w:r>
    </w:p>
    <w:p w14:paraId="12B45EE7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</w:t>
      </w:r>
      <w:r>
        <w:t>void mostrar() const {</w:t>
      </w:r>
    </w:p>
    <w:p w14:paraId="2CA98B67" w14:textId="77777777" w:rsidR="006D17B3" w:rsidRDefault="006D17B3" w:rsidP="006D17B3">
      <w:pPr>
        <w:pStyle w:val="ACODIGO"/>
        <w:framePr w:wrap="around"/>
      </w:pPr>
      <w:r>
        <w:t xml:space="preserve">        cout &lt;&lt; calle &lt;&lt; " #" &lt;&lt; numero &lt;&lt; endl;</w:t>
      </w:r>
    </w:p>
    <w:p w14:paraId="7F55ACD4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14D44CFC" w14:textId="77777777" w:rsidR="006D17B3" w:rsidRDefault="006D17B3" w:rsidP="006D17B3">
      <w:pPr>
        <w:pStyle w:val="ACODIGO"/>
        <w:framePr w:wrap="around"/>
      </w:pPr>
      <w:r>
        <w:t>};</w:t>
      </w:r>
    </w:p>
    <w:p w14:paraId="2F9A1EB6" w14:textId="77777777" w:rsidR="006D17B3" w:rsidRDefault="006D17B3" w:rsidP="006D17B3">
      <w:pPr>
        <w:pStyle w:val="ACODIGO"/>
        <w:framePr w:wrap="around"/>
      </w:pPr>
    </w:p>
    <w:p w14:paraId="46990AAD" w14:textId="77777777" w:rsidR="006D17B3" w:rsidRDefault="006D17B3" w:rsidP="006D17B3">
      <w:pPr>
        <w:pStyle w:val="ACODIGO"/>
        <w:framePr w:wrap="around"/>
      </w:pPr>
      <w:r>
        <w:t>class Cliente {</w:t>
      </w:r>
    </w:p>
    <w:p w14:paraId="783B7186" w14:textId="77777777" w:rsidR="006D17B3" w:rsidRDefault="006D17B3" w:rsidP="006D17B3">
      <w:pPr>
        <w:pStyle w:val="ACODIGO"/>
        <w:framePr w:wrap="around"/>
      </w:pPr>
      <w:r>
        <w:t xml:space="preserve">    string nombre;</w:t>
      </w:r>
    </w:p>
    <w:p w14:paraId="1B7F2A5A" w14:textId="77777777" w:rsidR="006D17B3" w:rsidRDefault="006D17B3" w:rsidP="006D17B3">
      <w:pPr>
        <w:pStyle w:val="ACODIGO"/>
        <w:framePr w:wrap="around"/>
      </w:pPr>
      <w:r>
        <w:t xml:space="preserve">    FechaRegistro fecha;</w:t>
      </w:r>
    </w:p>
    <w:p w14:paraId="78887E28" w14:textId="77777777" w:rsidR="006D17B3" w:rsidRDefault="006D17B3" w:rsidP="006D17B3">
      <w:pPr>
        <w:pStyle w:val="ACODIGO"/>
        <w:framePr w:wrap="around"/>
      </w:pPr>
      <w:r>
        <w:t xml:space="preserve">    Direccion direccion;</w:t>
      </w:r>
    </w:p>
    <w:p w14:paraId="275CBEF7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2C16DC14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Cliente(string nom, int d, int m, int a, string c, int n)</w:t>
      </w:r>
    </w:p>
    <w:p w14:paraId="0405B6A6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</w:t>
      </w:r>
      <w:r>
        <w:t>: nombre(nom), fecha(d, m, a), direccion(c, n) {}</w:t>
      </w:r>
    </w:p>
    <w:p w14:paraId="6A3CA770" w14:textId="77777777" w:rsidR="006D17B3" w:rsidRDefault="006D17B3" w:rsidP="006D17B3">
      <w:pPr>
        <w:pStyle w:val="ACODIGO"/>
        <w:framePr w:wrap="around"/>
      </w:pPr>
      <w:r>
        <w:t xml:space="preserve">    void mostrar() const {</w:t>
      </w:r>
    </w:p>
    <w:p w14:paraId="33F0692D" w14:textId="77777777" w:rsidR="006D17B3" w:rsidRDefault="006D17B3" w:rsidP="006D17B3">
      <w:pPr>
        <w:pStyle w:val="ACODIGO"/>
        <w:framePr w:wrap="around"/>
      </w:pPr>
      <w:r>
        <w:t xml:space="preserve">        cout &lt;&lt; "Nombre: " &lt;&lt; nombre &lt;&lt; endl;</w:t>
      </w:r>
    </w:p>
    <w:p w14:paraId="28FFB5FF" w14:textId="77777777" w:rsidR="006D17B3" w:rsidRDefault="006D17B3" w:rsidP="006D17B3">
      <w:pPr>
        <w:pStyle w:val="ACODIGO"/>
        <w:framePr w:wrap="around"/>
      </w:pPr>
      <w:r>
        <w:t xml:space="preserve">        cout &lt;&lt; "Direccion: ";</w:t>
      </w:r>
    </w:p>
    <w:p w14:paraId="74F5B886" w14:textId="77777777" w:rsidR="006D17B3" w:rsidRDefault="006D17B3" w:rsidP="006D17B3">
      <w:pPr>
        <w:pStyle w:val="ACODIGO"/>
        <w:framePr w:wrap="around"/>
      </w:pPr>
      <w:r>
        <w:t xml:space="preserve">        direccion.mostrar();</w:t>
      </w:r>
    </w:p>
    <w:p w14:paraId="11B4D210" w14:textId="77777777" w:rsidR="006D17B3" w:rsidRDefault="006D17B3" w:rsidP="006D17B3">
      <w:pPr>
        <w:pStyle w:val="ACODIGO"/>
        <w:framePr w:wrap="around"/>
      </w:pPr>
      <w:r>
        <w:t xml:space="preserve">        cout &lt;&lt; "Fecha de Registro: ";</w:t>
      </w:r>
    </w:p>
    <w:p w14:paraId="60EB5A25" w14:textId="77777777" w:rsidR="006D17B3" w:rsidRDefault="006D17B3" w:rsidP="006D17B3">
      <w:pPr>
        <w:pStyle w:val="ACODIGO"/>
        <w:framePr w:wrap="around"/>
      </w:pPr>
      <w:r>
        <w:t xml:space="preserve">        fecha.mostrar();</w:t>
      </w:r>
    </w:p>
    <w:p w14:paraId="3FEE2F55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2F9AAD51" w14:textId="77777777" w:rsidR="006D17B3" w:rsidRDefault="006D17B3" w:rsidP="006D17B3">
      <w:pPr>
        <w:pStyle w:val="ACODIGO"/>
        <w:framePr w:wrap="around"/>
      </w:pPr>
      <w:r>
        <w:t>};</w:t>
      </w:r>
    </w:p>
    <w:p w14:paraId="5BF7C34E" w14:textId="77777777" w:rsidR="006D17B3" w:rsidRDefault="006D17B3" w:rsidP="006D17B3">
      <w:pPr>
        <w:pStyle w:val="ACODIGO"/>
        <w:framePr w:wrap="around"/>
      </w:pPr>
    </w:p>
    <w:p w14:paraId="4B0C8118" w14:textId="77777777" w:rsidR="006D17B3" w:rsidRDefault="006D17B3" w:rsidP="006D17B3">
      <w:pPr>
        <w:pStyle w:val="ACODIGO"/>
        <w:framePr w:wrap="around"/>
      </w:pPr>
      <w:r>
        <w:t>int main() {</w:t>
      </w:r>
    </w:p>
    <w:p w14:paraId="39C155ED" w14:textId="77777777" w:rsidR="006D17B3" w:rsidRDefault="006D17B3" w:rsidP="006D17B3">
      <w:pPr>
        <w:pStyle w:val="ACODIGO"/>
        <w:framePr w:wrap="around"/>
      </w:pPr>
      <w:r>
        <w:t xml:space="preserve">    Cliente cliente("Juan Perez", 12, 5, 2025, "Av. Principal", 123);</w:t>
      </w:r>
    </w:p>
    <w:p w14:paraId="490A47A1" w14:textId="77777777" w:rsidR="006D17B3" w:rsidRDefault="006D17B3" w:rsidP="006D17B3">
      <w:pPr>
        <w:pStyle w:val="ACODIGO"/>
        <w:framePr w:wrap="around"/>
      </w:pPr>
      <w:r>
        <w:t xml:space="preserve">    cliente.mostrar();</w:t>
      </w:r>
    </w:p>
    <w:p w14:paraId="2A6ABFDC" w14:textId="77777777" w:rsidR="006D17B3" w:rsidRDefault="006D17B3" w:rsidP="006D17B3">
      <w:pPr>
        <w:pStyle w:val="ACODIGO"/>
        <w:framePr w:wrap="around"/>
      </w:pPr>
      <w:r>
        <w:t xml:space="preserve">    return 0;</w:t>
      </w:r>
    </w:p>
    <w:p w14:paraId="03458635" w14:textId="5C4F22A0" w:rsidR="006D17B3" w:rsidRDefault="006D17B3" w:rsidP="006D17B3">
      <w:pPr>
        <w:pStyle w:val="ACODIGO"/>
        <w:framePr w:wrap="around"/>
      </w:pPr>
      <w:r>
        <w:t>}</w:t>
      </w:r>
    </w:p>
    <w:p w14:paraId="7131929B" w14:textId="77777777" w:rsidR="006D17B3" w:rsidRDefault="006D17B3" w:rsidP="006D17B3">
      <w:pPr>
        <w:pStyle w:val="ACODIGO"/>
        <w:framePr w:wrap="around"/>
      </w:pPr>
    </w:p>
    <w:p w14:paraId="3DC950DA" w14:textId="77777777" w:rsidR="006D17B3" w:rsidRDefault="006D17B3" w:rsidP="006D17B3">
      <w:pPr>
        <w:pStyle w:val="APARRAFO1"/>
        <w:ind w:left="0" w:firstLine="0"/>
      </w:pPr>
    </w:p>
    <w:p w14:paraId="597F7D4B" w14:textId="5F3C0899" w:rsidR="006D17B3" w:rsidRDefault="001837B4" w:rsidP="006D17B3">
      <w:pPr>
        <w:pStyle w:val="APARRAFO1"/>
        <w:ind w:left="0" w:firstLine="0"/>
      </w:pPr>
      <w:r w:rsidRPr="001837B4">
        <w:rPr>
          <w:noProof/>
        </w:rPr>
        <w:drawing>
          <wp:inline distT="0" distB="0" distL="0" distR="0" wp14:anchorId="1D22D0B1" wp14:editId="158F20DD">
            <wp:extent cx="6030595" cy="1870075"/>
            <wp:effectExtent l="0" t="0" r="8255" b="0"/>
            <wp:docPr id="1168274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742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0875" w14:textId="77777777" w:rsidR="006D17B3" w:rsidRDefault="006D17B3" w:rsidP="006D17B3">
      <w:pPr>
        <w:pStyle w:val="APARRAFO1"/>
        <w:ind w:left="0" w:firstLine="0"/>
      </w:pPr>
    </w:p>
    <w:p w14:paraId="58144D48" w14:textId="77777777" w:rsidR="006D17B3" w:rsidRDefault="006D17B3" w:rsidP="006D17B3">
      <w:pPr>
        <w:pStyle w:val="APARRAFO1"/>
        <w:ind w:left="0" w:firstLine="0"/>
      </w:pPr>
    </w:p>
    <w:p w14:paraId="10178E08" w14:textId="77777777" w:rsidR="006D17B3" w:rsidRDefault="006D17B3" w:rsidP="006D17B3">
      <w:pPr>
        <w:pStyle w:val="APARRAFO1"/>
        <w:ind w:left="0" w:firstLine="0"/>
      </w:pPr>
    </w:p>
    <w:p w14:paraId="51C47A67" w14:textId="77777777" w:rsidR="006D17B3" w:rsidRDefault="006D17B3" w:rsidP="006D17B3">
      <w:pPr>
        <w:pStyle w:val="APARRAFO1"/>
        <w:ind w:left="0" w:firstLine="0"/>
      </w:pPr>
    </w:p>
    <w:p w14:paraId="78CD3D23" w14:textId="67D08CD5" w:rsidR="006D17B3" w:rsidRDefault="006D17B3" w:rsidP="006D17B3">
      <w:pPr>
        <w:pStyle w:val="APARRAFO1"/>
        <w:ind w:left="0" w:firstLine="0"/>
      </w:pPr>
      <w:r>
        <w:lastRenderedPageBreak/>
        <w:t>Practica 3</w:t>
      </w:r>
    </w:p>
    <w:p w14:paraId="081428D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&lt;iostream&gt;</w:t>
      </w:r>
    </w:p>
    <w:p w14:paraId="086EB11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&lt;string&gt;</w:t>
      </w:r>
    </w:p>
    <w:p w14:paraId="198BBC89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using namespace std;</w:t>
      </w:r>
    </w:p>
    <w:p w14:paraId="20CC81B4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60989721" w14:textId="77777777" w:rsidR="006D17B3" w:rsidRDefault="006D17B3" w:rsidP="006D17B3">
      <w:pPr>
        <w:pStyle w:val="ACODIGO"/>
        <w:framePr w:wrap="around"/>
      </w:pPr>
      <w:r>
        <w:t>class Habitacion {</w:t>
      </w:r>
    </w:p>
    <w:p w14:paraId="58EAA46E" w14:textId="77777777" w:rsidR="006D17B3" w:rsidRDefault="006D17B3" w:rsidP="006D17B3">
      <w:pPr>
        <w:pStyle w:val="ACODIGO"/>
        <w:framePr w:wrap="around"/>
      </w:pPr>
      <w:r>
        <w:t xml:space="preserve">    int numero;</w:t>
      </w:r>
    </w:p>
    <w:p w14:paraId="3CB2E8D4" w14:textId="77777777" w:rsidR="006D17B3" w:rsidRDefault="006D17B3" w:rsidP="006D17B3">
      <w:pPr>
        <w:pStyle w:val="ACODIGO"/>
        <w:framePr w:wrap="around"/>
      </w:pPr>
      <w:r>
        <w:t xml:space="preserve">    string tipo;</w:t>
      </w:r>
    </w:p>
    <w:p w14:paraId="369AD0D4" w14:textId="77777777" w:rsidR="006D17B3" w:rsidRDefault="006D17B3" w:rsidP="006D17B3">
      <w:pPr>
        <w:pStyle w:val="ACODIGO"/>
        <w:framePr w:wrap="around"/>
      </w:pPr>
      <w:r>
        <w:t xml:space="preserve">    double precioPorNoche;</w:t>
      </w:r>
    </w:p>
    <w:p w14:paraId="6C4A1740" w14:textId="77777777" w:rsidR="006D17B3" w:rsidRDefault="006D17B3" w:rsidP="006D17B3">
      <w:pPr>
        <w:pStyle w:val="ACODIGO"/>
        <w:framePr w:wrap="around"/>
      </w:pPr>
      <w:r>
        <w:t>public:</w:t>
      </w:r>
    </w:p>
    <w:p w14:paraId="716AE1F7" w14:textId="77777777" w:rsidR="006D17B3" w:rsidRDefault="006D17B3" w:rsidP="006D17B3">
      <w:pPr>
        <w:pStyle w:val="ACODIGO"/>
        <w:framePr w:wrap="around"/>
      </w:pPr>
      <w:r>
        <w:t xml:space="preserve">    Habitacion(int num, string t, double precio)</w:t>
      </w:r>
    </w:p>
    <w:p w14:paraId="2C6BBA57" w14:textId="77777777" w:rsidR="006D17B3" w:rsidRDefault="006D17B3" w:rsidP="006D17B3">
      <w:pPr>
        <w:pStyle w:val="ACODIGO"/>
        <w:framePr w:wrap="around"/>
      </w:pPr>
      <w:r>
        <w:t xml:space="preserve">        : numero(num), tipo(t), precioPorNoche(precio) {}</w:t>
      </w:r>
    </w:p>
    <w:p w14:paraId="3BD86DF4" w14:textId="77777777" w:rsidR="006D17B3" w:rsidRDefault="006D17B3" w:rsidP="006D17B3">
      <w:pPr>
        <w:pStyle w:val="ACODIGO"/>
        <w:framePr w:wrap="around"/>
      </w:pPr>
      <w:r>
        <w:t xml:space="preserve">    double getPrecio() const {</w:t>
      </w:r>
    </w:p>
    <w:p w14:paraId="78FEF504" w14:textId="77777777" w:rsidR="006D17B3" w:rsidRDefault="006D17B3" w:rsidP="006D17B3">
      <w:pPr>
        <w:pStyle w:val="ACODIGO"/>
        <w:framePr w:wrap="around"/>
      </w:pPr>
      <w:r>
        <w:t xml:space="preserve">        return precioPorNoche;</w:t>
      </w:r>
    </w:p>
    <w:p w14:paraId="680A9050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784F429F" w14:textId="77777777" w:rsidR="006D17B3" w:rsidRDefault="006D17B3" w:rsidP="006D17B3">
      <w:pPr>
        <w:pStyle w:val="ACODIGO"/>
        <w:framePr w:wrap="around"/>
      </w:pPr>
      <w:r>
        <w:t xml:space="preserve">    void mostrar() const {</w:t>
      </w:r>
    </w:p>
    <w:p w14:paraId="13BBCDBE" w14:textId="77777777" w:rsidR="006D17B3" w:rsidRDefault="006D17B3" w:rsidP="006D17B3">
      <w:pPr>
        <w:pStyle w:val="ACODIGO"/>
        <w:framePr w:wrap="around"/>
      </w:pPr>
      <w:r>
        <w:t xml:space="preserve">        cout &lt;&lt; "Habitacion " &lt;&lt; numero &lt;&lt; " (" &lt;&lt; tipo &lt;&lt; ") - " &lt;&lt; precioPorNoche &lt;&lt; " por noche" &lt;&lt; endl;</w:t>
      </w:r>
    </w:p>
    <w:p w14:paraId="26D0AECB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2ECE6123" w14:textId="77777777" w:rsidR="006D17B3" w:rsidRDefault="006D17B3" w:rsidP="006D17B3">
      <w:pPr>
        <w:pStyle w:val="ACODIGO"/>
        <w:framePr w:wrap="around"/>
      </w:pPr>
      <w:r>
        <w:t>};</w:t>
      </w:r>
    </w:p>
    <w:p w14:paraId="3E7148D1" w14:textId="77777777" w:rsidR="006D17B3" w:rsidRDefault="006D17B3" w:rsidP="006D17B3">
      <w:pPr>
        <w:pStyle w:val="ACODIGO"/>
        <w:framePr w:wrap="around"/>
      </w:pPr>
    </w:p>
    <w:p w14:paraId="1B03503F" w14:textId="77777777" w:rsidR="006D17B3" w:rsidRDefault="006D17B3" w:rsidP="006D17B3">
      <w:pPr>
        <w:pStyle w:val="ACODIGO"/>
        <w:framePr w:wrap="around"/>
      </w:pPr>
      <w:r>
        <w:t>class ReservaHotel {</w:t>
      </w:r>
    </w:p>
    <w:p w14:paraId="692A3DF3" w14:textId="77777777" w:rsidR="006D17B3" w:rsidRDefault="006D17B3" w:rsidP="006D17B3">
      <w:pPr>
        <w:pStyle w:val="ACODIGO"/>
        <w:framePr w:wrap="around"/>
      </w:pPr>
      <w:r>
        <w:t xml:space="preserve">    Habitacion* habitaciones;</w:t>
      </w:r>
    </w:p>
    <w:p w14:paraId="149794E8" w14:textId="77777777" w:rsidR="006D17B3" w:rsidRDefault="006D17B3" w:rsidP="006D17B3">
      <w:pPr>
        <w:pStyle w:val="ACODIGO"/>
        <w:framePr w:wrap="around"/>
      </w:pPr>
      <w:r>
        <w:t xml:space="preserve">    int cantidad;</w:t>
      </w:r>
    </w:p>
    <w:p w14:paraId="163844E7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07B8036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ReservaHotel(int cant) : cantidad(cant) {</w:t>
      </w:r>
    </w:p>
    <w:p w14:paraId="396628DB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</w:t>
      </w:r>
      <w:r>
        <w:t>habitaciones = new Habitacion[cantidad] {</w:t>
      </w:r>
    </w:p>
    <w:p w14:paraId="1F3A2F21" w14:textId="77777777" w:rsidR="006D17B3" w:rsidRDefault="006D17B3" w:rsidP="006D17B3">
      <w:pPr>
        <w:pStyle w:val="ACODIGO"/>
        <w:framePr w:wrap="around"/>
      </w:pPr>
      <w:r>
        <w:t xml:space="preserve">            {101, "Simple", 100.0},</w:t>
      </w:r>
    </w:p>
    <w:p w14:paraId="162EC91A" w14:textId="77777777" w:rsidR="006D17B3" w:rsidRDefault="006D17B3" w:rsidP="006D17B3">
      <w:pPr>
        <w:pStyle w:val="ACODIGO"/>
        <w:framePr w:wrap="around"/>
      </w:pPr>
      <w:r>
        <w:t xml:space="preserve">            {102, "Doble", 150.0},</w:t>
      </w:r>
    </w:p>
    <w:p w14:paraId="1BE5A232" w14:textId="77777777" w:rsidR="006D17B3" w:rsidRDefault="006D17B3" w:rsidP="006D17B3">
      <w:pPr>
        <w:pStyle w:val="ACODIGO"/>
        <w:framePr w:wrap="around"/>
      </w:pPr>
      <w:r>
        <w:t xml:space="preserve">            {103, "Suite", 300.0}</w:t>
      </w:r>
    </w:p>
    <w:p w14:paraId="538C1109" w14:textId="77777777" w:rsidR="006D17B3" w:rsidRDefault="006D17B3" w:rsidP="006D17B3">
      <w:pPr>
        <w:pStyle w:val="ACODIGO"/>
        <w:framePr w:wrap="around"/>
      </w:pPr>
      <w:r>
        <w:t xml:space="preserve">        };</w:t>
      </w:r>
    </w:p>
    <w:p w14:paraId="3F765AF0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3A8B8CC5" w14:textId="77777777" w:rsidR="006D17B3" w:rsidRDefault="006D17B3" w:rsidP="006D17B3">
      <w:pPr>
        <w:pStyle w:val="ACODIGO"/>
        <w:framePr w:wrap="around"/>
      </w:pPr>
      <w:r>
        <w:t xml:space="preserve">    ~ReservaHotel() {</w:t>
      </w:r>
    </w:p>
    <w:p w14:paraId="16A42468" w14:textId="77777777" w:rsidR="006D17B3" w:rsidRDefault="006D17B3" w:rsidP="006D17B3">
      <w:pPr>
        <w:pStyle w:val="ACODIGO"/>
        <w:framePr w:wrap="around"/>
      </w:pPr>
      <w:r>
        <w:t xml:space="preserve">        delete[] habitaciones;</w:t>
      </w:r>
    </w:p>
    <w:p w14:paraId="32155E2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>
        <w:t xml:space="preserve">    </w:t>
      </w:r>
      <w:r w:rsidRPr="006D17B3">
        <w:rPr>
          <w:lang w:val="en-US"/>
        </w:rPr>
        <w:t>}</w:t>
      </w:r>
    </w:p>
    <w:p w14:paraId="78C9FD1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double calcularTotalPorNoche() const {</w:t>
      </w:r>
    </w:p>
    <w:p w14:paraId="77FF7661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double total = 0;</w:t>
      </w:r>
    </w:p>
    <w:p w14:paraId="1E6D6066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for (int i = 0; i &lt; cantidad; i++) {</w:t>
      </w:r>
    </w:p>
    <w:p w14:paraId="6517F7F4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    </w:t>
      </w:r>
      <w:r>
        <w:t>total += habitaciones[i].getPrecio();</w:t>
      </w:r>
    </w:p>
    <w:p w14:paraId="63902FBE" w14:textId="77777777" w:rsidR="006D17B3" w:rsidRDefault="006D17B3" w:rsidP="006D17B3">
      <w:pPr>
        <w:pStyle w:val="ACODIGO"/>
        <w:framePr w:wrap="around"/>
      </w:pPr>
      <w:r>
        <w:t xml:space="preserve">        }</w:t>
      </w:r>
    </w:p>
    <w:p w14:paraId="2D847FA4" w14:textId="77777777" w:rsidR="006D17B3" w:rsidRDefault="006D17B3" w:rsidP="006D17B3">
      <w:pPr>
        <w:pStyle w:val="ACODIGO"/>
        <w:framePr w:wrap="around"/>
      </w:pPr>
      <w:r>
        <w:t xml:space="preserve">        return total;</w:t>
      </w:r>
    </w:p>
    <w:p w14:paraId="4F21747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>
        <w:t xml:space="preserve">    </w:t>
      </w:r>
      <w:r w:rsidRPr="006D17B3">
        <w:rPr>
          <w:lang w:val="en-US"/>
        </w:rPr>
        <w:t>}</w:t>
      </w:r>
    </w:p>
    <w:p w14:paraId="517DFAC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void mostrarHabitaciones() const {</w:t>
      </w:r>
    </w:p>
    <w:p w14:paraId="690AA6AA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for (int i = 0; i &lt; cantidad; i++) {</w:t>
      </w:r>
    </w:p>
    <w:p w14:paraId="58A8CA0F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    </w:t>
      </w:r>
      <w:r>
        <w:t>habitaciones[i].mostrar();</w:t>
      </w:r>
    </w:p>
    <w:p w14:paraId="5E5C766B" w14:textId="77777777" w:rsidR="006D17B3" w:rsidRDefault="006D17B3" w:rsidP="006D17B3">
      <w:pPr>
        <w:pStyle w:val="ACODIGO"/>
        <w:framePr w:wrap="around"/>
      </w:pPr>
      <w:r>
        <w:t xml:space="preserve">        }</w:t>
      </w:r>
    </w:p>
    <w:p w14:paraId="1C37BFF7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21CC1916" w14:textId="77777777" w:rsidR="006D17B3" w:rsidRDefault="006D17B3" w:rsidP="006D17B3">
      <w:pPr>
        <w:pStyle w:val="ACODIGO"/>
        <w:framePr w:wrap="around"/>
      </w:pPr>
      <w:r>
        <w:t>};</w:t>
      </w:r>
    </w:p>
    <w:p w14:paraId="2DEB16DE" w14:textId="77777777" w:rsidR="006D17B3" w:rsidRDefault="006D17B3" w:rsidP="006D17B3">
      <w:pPr>
        <w:pStyle w:val="ACODIGO"/>
        <w:framePr w:wrap="around"/>
      </w:pPr>
    </w:p>
    <w:p w14:paraId="2ED90D21" w14:textId="77777777" w:rsidR="006D17B3" w:rsidRDefault="006D17B3" w:rsidP="006D17B3">
      <w:pPr>
        <w:pStyle w:val="ACODIGO"/>
        <w:framePr w:wrap="around"/>
      </w:pPr>
      <w:r>
        <w:t>int main() {</w:t>
      </w:r>
    </w:p>
    <w:p w14:paraId="57D97398" w14:textId="77777777" w:rsidR="006D17B3" w:rsidRDefault="006D17B3" w:rsidP="006D17B3">
      <w:pPr>
        <w:pStyle w:val="ACODIGO"/>
        <w:framePr w:wrap="around"/>
      </w:pPr>
      <w:r>
        <w:t xml:space="preserve">    ReservaHotel reserva(3);</w:t>
      </w:r>
    </w:p>
    <w:p w14:paraId="4C34686F" w14:textId="77777777" w:rsidR="006D17B3" w:rsidRDefault="006D17B3" w:rsidP="006D17B3">
      <w:pPr>
        <w:pStyle w:val="ACODIGO"/>
        <w:framePr w:wrap="around"/>
      </w:pPr>
      <w:r>
        <w:t xml:space="preserve">    reserva.mostrarHabitaciones();</w:t>
      </w:r>
    </w:p>
    <w:p w14:paraId="1197387A" w14:textId="77777777" w:rsidR="006D17B3" w:rsidRDefault="006D17B3" w:rsidP="006D17B3">
      <w:pPr>
        <w:pStyle w:val="ACODIGO"/>
        <w:framePr w:wrap="around"/>
      </w:pPr>
      <w:r>
        <w:t xml:space="preserve">    cout &lt;&lt; "Total por noche: " &lt;&lt; reserva.calcularTotalPorNoche() &lt;&lt; endl;</w:t>
      </w:r>
    </w:p>
    <w:p w14:paraId="715E651A" w14:textId="77777777" w:rsidR="006D17B3" w:rsidRDefault="006D17B3" w:rsidP="006D17B3">
      <w:pPr>
        <w:pStyle w:val="ACODIGO"/>
        <w:framePr w:wrap="around"/>
      </w:pPr>
      <w:r>
        <w:t xml:space="preserve">    return 0;</w:t>
      </w:r>
    </w:p>
    <w:p w14:paraId="5E109A45" w14:textId="4D598CE8" w:rsidR="006D17B3" w:rsidRDefault="006D17B3" w:rsidP="006D17B3">
      <w:pPr>
        <w:pStyle w:val="ACODIGO"/>
        <w:framePr w:wrap="around"/>
      </w:pPr>
      <w:r>
        <w:t>}</w:t>
      </w:r>
    </w:p>
    <w:p w14:paraId="724079D7" w14:textId="77777777" w:rsidR="006D17B3" w:rsidRDefault="006D17B3" w:rsidP="006D17B3">
      <w:pPr>
        <w:pStyle w:val="ACODIGO"/>
        <w:framePr w:wrap="around"/>
      </w:pPr>
    </w:p>
    <w:p w14:paraId="428866F3" w14:textId="2F2ED592" w:rsidR="006D17B3" w:rsidRDefault="006D17B3" w:rsidP="006D17B3">
      <w:pPr>
        <w:pStyle w:val="APARRAFO1"/>
        <w:ind w:left="0" w:firstLine="0"/>
      </w:pPr>
    </w:p>
    <w:p w14:paraId="78889D9A" w14:textId="32C40A7F" w:rsidR="006D17B3" w:rsidRDefault="001837B4" w:rsidP="006D17B3">
      <w:pPr>
        <w:pStyle w:val="APARRAFO1"/>
        <w:ind w:left="0" w:firstLine="0"/>
      </w:pPr>
      <w:r w:rsidRPr="001837B4">
        <w:rPr>
          <w:noProof/>
        </w:rPr>
        <w:drawing>
          <wp:anchor distT="0" distB="0" distL="114300" distR="114300" simplePos="0" relativeHeight="251660288" behindDoc="0" locked="0" layoutInCell="1" allowOverlap="1" wp14:anchorId="3325E41C" wp14:editId="25D3766A">
            <wp:simplePos x="0" y="0"/>
            <wp:positionH relativeFrom="margin">
              <wp:align>left</wp:align>
            </wp:positionH>
            <wp:positionV relativeFrom="paragraph">
              <wp:posOffset>4387</wp:posOffset>
            </wp:positionV>
            <wp:extent cx="5258534" cy="1609950"/>
            <wp:effectExtent l="0" t="0" r="0" b="9525"/>
            <wp:wrapNone/>
            <wp:docPr id="2647055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05597" name="Imagen 1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5944F" w14:textId="77777777" w:rsidR="006D17B3" w:rsidRDefault="006D17B3" w:rsidP="006D17B3">
      <w:pPr>
        <w:pStyle w:val="APARRAFO1"/>
        <w:ind w:left="0" w:firstLine="0"/>
      </w:pPr>
    </w:p>
    <w:p w14:paraId="18081B38" w14:textId="77777777" w:rsidR="006D17B3" w:rsidRDefault="006D17B3" w:rsidP="006D17B3">
      <w:pPr>
        <w:pStyle w:val="APARRAFO1"/>
        <w:ind w:left="0" w:firstLine="0"/>
      </w:pPr>
    </w:p>
    <w:p w14:paraId="157FD5F3" w14:textId="77777777" w:rsidR="006D17B3" w:rsidRDefault="006D17B3" w:rsidP="006D17B3">
      <w:pPr>
        <w:pStyle w:val="APARRAFO1"/>
        <w:ind w:left="0" w:firstLine="0"/>
      </w:pPr>
    </w:p>
    <w:p w14:paraId="46E699F6" w14:textId="77777777" w:rsidR="006D17B3" w:rsidRDefault="006D17B3" w:rsidP="006D17B3">
      <w:pPr>
        <w:pStyle w:val="APARRAFO1"/>
        <w:ind w:left="0" w:firstLine="0"/>
      </w:pPr>
    </w:p>
    <w:p w14:paraId="21E2BAAF" w14:textId="0377CB44" w:rsidR="006D17B3" w:rsidRDefault="006D17B3" w:rsidP="006D17B3">
      <w:pPr>
        <w:pStyle w:val="APARRAFO1"/>
        <w:ind w:left="0" w:firstLine="0"/>
      </w:pPr>
      <w:r>
        <w:lastRenderedPageBreak/>
        <w:t xml:space="preserve">Practica 4 </w:t>
      </w:r>
    </w:p>
    <w:p w14:paraId="6C94EC87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&lt;iostream&gt;</w:t>
      </w:r>
    </w:p>
    <w:p w14:paraId="2842E02B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#include &lt;string&gt;</w:t>
      </w:r>
    </w:p>
    <w:p w14:paraId="289EA578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using namespace std;</w:t>
      </w:r>
    </w:p>
    <w:p w14:paraId="693EA9E2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24083345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class Gerente {</w:t>
      </w:r>
    </w:p>
    <w:p w14:paraId="69A3B4AE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string nombre;</w:t>
      </w:r>
    </w:p>
    <w:p w14:paraId="48577684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5E6A70BB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Gerente(string n) : nombre(n) {</w:t>
      </w:r>
    </w:p>
    <w:p w14:paraId="34739A6A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cout &lt;&lt; "Constructor Gerente: " &lt;&lt; nombre &lt;&lt; endl;</w:t>
      </w:r>
    </w:p>
    <w:p w14:paraId="51F79E3D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}</w:t>
      </w:r>
    </w:p>
    <w:p w14:paraId="237E59D0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~Gerente() {</w:t>
      </w:r>
    </w:p>
    <w:p w14:paraId="41483743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    cout &lt;&lt; "Destructor Gerente: " &lt;&lt; nombre &lt;&lt; endl;</w:t>
      </w:r>
    </w:p>
    <w:p w14:paraId="0A7CCFBF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}</w:t>
      </w:r>
    </w:p>
    <w:p w14:paraId="713A9405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};</w:t>
      </w:r>
    </w:p>
    <w:p w14:paraId="6F4D8883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</w:p>
    <w:p w14:paraId="0C7AFDCF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class Direccion {</w:t>
      </w:r>
    </w:p>
    <w:p w14:paraId="6567972F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string ciudad;</w:t>
      </w:r>
    </w:p>
    <w:p w14:paraId="521FCDA0" w14:textId="77777777" w:rsidR="006D17B3" w:rsidRDefault="006D17B3" w:rsidP="006D17B3">
      <w:pPr>
        <w:pStyle w:val="ACODIGO"/>
        <w:framePr w:wrap="around"/>
      </w:pPr>
      <w:r>
        <w:t>public:</w:t>
      </w:r>
    </w:p>
    <w:p w14:paraId="29204E04" w14:textId="77777777" w:rsidR="006D17B3" w:rsidRDefault="006D17B3" w:rsidP="006D17B3">
      <w:pPr>
        <w:pStyle w:val="ACODIGO"/>
        <w:framePr w:wrap="around"/>
      </w:pPr>
      <w:r>
        <w:t xml:space="preserve">    Direccion(string c) : ciudad(c) {</w:t>
      </w:r>
    </w:p>
    <w:p w14:paraId="575DAF97" w14:textId="77777777" w:rsidR="006D17B3" w:rsidRDefault="006D17B3" w:rsidP="006D17B3">
      <w:pPr>
        <w:pStyle w:val="ACODIGO"/>
        <w:framePr w:wrap="around"/>
      </w:pPr>
      <w:r>
        <w:t xml:space="preserve">        cout &lt;&lt; "Constructor Direccion: " &lt;&lt; ciudad &lt;&lt; endl;</w:t>
      </w:r>
    </w:p>
    <w:p w14:paraId="40262047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11B11744" w14:textId="77777777" w:rsidR="006D17B3" w:rsidRDefault="006D17B3" w:rsidP="006D17B3">
      <w:pPr>
        <w:pStyle w:val="ACODIGO"/>
        <w:framePr w:wrap="around"/>
      </w:pPr>
      <w:r>
        <w:t xml:space="preserve">    ~Direccion() {</w:t>
      </w:r>
    </w:p>
    <w:p w14:paraId="51D64C84" w14:textId="77777777" w:rsidR="006D17B3" w:rsidRDefault="006D17B3" w:rsidP="006D17B3">
      <w:pPr>
        <w:pStyle w:val="ACODIGO"/>
        <w:framePr w:wrap="around"/>
      </w:pPr>
      <w:r>
        <w:t xml:space="preserve">        cout &lt;&lt; "Destructor Direccion: " &lt;&lt; ciudad &lt;&lt; endl;</w:t>
      </w:r>
    </w:p>
    <w:p w14:paraId="2542425D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79F8BE87" w14:textId="77777777" w:rsidR="006D17B3" w:rsidRDefault="006D17B3" w:rsidP="006D17B3">
      <w:pPr>
        <w:pStyle w:val="ACODIGO"/>
        <w:framePr w:wrap="around"/>
      </w:pPr>
      <w:r>
        <w:t>};</w:t>
      </w:r>
    </w:p>
    <w:p w14:paraId="56B22B97" w14:textId="77777777" w:rsidR="006D17B3" w:rsidRDefault="006D17B3" w:rsidP="006D17B3">
      <w:pPr>
        <w:pStyle w:val="ACODIGO"/>
        <w:framePr w:wrap="around"/>
      </w:pPr>
    </w:p>
    <w:p w14:paraId="0C3F2516" w14:textId="77777777" w:rsidR="006D17B3" w:rsidRDefault="006D17B3" w:rsidP="006D17B3">
      <w:pPr>
        <w:pStyle w:val="ACODIGO"/>
        <w:framePr w:wrap="around"/>
      </w:pPr>
      <w:r>
        <w:t>class Empresa {</w:t>
      </w:r>
    </w:p>
    <w:p w14:paraId="6D7E7FAD" w14:textId="77777777" w:rsidR="006D17B3" w:rsidRDefault="006D17B3" w:rsidP="006D17B3">
      <w:pPr>
        <w:pStyle w:val="ACODIGO"/>
        <w:framePr w:wrap="around"/>
      </w:pPr>
      <w:r>
        <w:t xml:space="preserve">    Gerente gerente;</w:t>
      </w:r>
    </w:p>
    <w:p w14:paraId="28F50304" w14:textId="77777777" w:rsidR="006D17B3" w:rsidRDefault="006D17B3" w:rsidP="006D17B3">
      <w:pPr>
        <w:pStyle w:val="ACODIGO"/>
        <w:framePr w:wrap="around"/>
      </w:pPr>
      <w:r>
        <w:t xml:space="preserve">    Direccion direccion;</w:t>
      </w:r>
    </w:p>
    <w:p w14:paraId="5A816AF9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>public:</w:t>
      </w:r>
    </w:p>
    <w:p w14:paraId="31F1A6FA" w14:textId="77777777" w:rsidR="006D17B3" w:rsidRPr="006D17B3" w:rsidRDefault="006D17B3" w:rsidP="006D17B3">
      <w:pPr>
        <w:pStyle w:val="ACODIGO"/>
        <w:framePr w:wrap="around"/>
        <w:rPr>
          <w:lang w:val="en-US"/>
        </w:rPr>
      </w:pPr>
      <w:r w:rsidRPr="006D17B3">
        <w:rPr>
          <w:lang w:val="en-US"/>
        </w:rPr>
        <w:t xml:space="preserve">    Empresa(string nomGerente, string ciu)</w:t>
      </w:r>
    </w:p>
    <w:p w14:paraId="1E9F9A77" w14:textId="77777777" w:rsidR="006D17B3" w:rsidRDefault="006D17B3" w:rsidP="006D17B3">
      <w:pPr>
        <w:pStyle w:val="ACODIGO"/>
        <w:framePr w:wrap="around"/>
      </w:pPr>
      <w:r w:rsidRPr="006D17B3">
        <w:rPr>
          <w:lang w:val="en-US"/>
        </w:rPr>
        <w:t xml:space="preserve">        </w:t>
      </w:r>
      <w:r>
        <w:t>: gerente(nomGerente), direccion(ciu) {</w:t>
      </w:r>
    </w:p>
    <w:p w14:paraId="6BF5924E" w14:textId="77777777" w:rsidR="006D17B3" w:rsidRDefault="006D17B3" w:rsidP="006D17B3">
      <w:pPr>
        <w:pStyle w:val="ACODIGO"/>
        <w:framePr w:wrap="around"/>
      </w:pPr>
      <w:r>
        <w:t xml:space="preserve">        cout &lt;&lt; "Constructor Empresa" &lt;&lt; endl;</w:t>
      </w:r>
    </w:p>
    <w:p w14:paraId="46FABAB0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1BD8D1A0" w14:textId="77777777" w:rsidR="006D17B3" w:rsidRDefault="006D17B3" w:rsidP="006D17B3">
      <w:pPr>
        <w:pStyle w:val="ACODIGO"/>
        <w:framePr w:wrap="around"/>
      </w:pPr>
      <w:r>
        <w:t xml:space="preserve">    ~Empresa() {</w:t>
      </w:r>
    </w:p>
    <w:p w14:paraId="67EE98E0" w14:textId="77777777" w:rsidR="006D17B3" w:rsidRDefault="006D17B3" w:rsidP="006D17B3">
      <w:pPr>
        <w:pStyle w:val="ACODIGO"/>
        <w:framePr w:wrap="around"/>
      </w:pPr>
      <w:r>
        <w:t xml:space="preserve">        cout &lt;&lt; "Destructor Empresa" &lt;&lt; endl;</w:t>
      </w:r>
    </w:p>
    <w:p w14:paraId="476BBA97" w14:textId="77777777" w:rsidR="006D17B3" w:rsidRDefault="006D17B3" w:rsidP="006D17B3">
      <w:pPr>
        <w:pStyle w:val="ACODIGO"/>
        <w:framePr w:wrap="around"/>
      </w:pPr>
      <w:r>
        <w:t xml:space="preserve">    }</w:t>
      </w:r>
    </w:p>
    <w:p w14:paraId="0AE21E4E" w14:textId="77777777" w:rsidR="006D17B3" w:rsidRDefault="006D17B3" w:rsidP="006D17B3">
      <w:pPr>
        <w:pStyle w:val="ACODIGO"/>
        <w:framePr w:wrap="around"/>
      </w:pPr>
      <w:r>
        <w:t>};</w:t>
      </w:r>
    </w:p>
    <w:p w14:paraId="1FB15BF2" w14:textId="77777777" w:rsidR="006D17B3" w:rsidRDefault="006D17B3" w:rsidP="006D17B3">
      <w:pPr>
        <w:pStyle w:val="ACODIGO"/>
        <w:framePr w:wrap="around"/>
      </w:pPr>
    </w:p>
    <w:p w14:paraId="722122EF" w14:textId="77777777" w:rsidR="006D17B3" w:rsidRDefault="006D17B3" w:rsidP="006D17B3">
      <w:pPr>
        <w:pStyle w:val="ACODIGO"/>
        <w:framePr w:wrap="around"/>
      </w:pPr>
      <w:r>
        <w:t>int main() {</w:t>
      </w:r>
    </w:p>
    <w:p w14:paraId="7C462AB9" w14:textId="77777777" w:rsidR="006D17B3" w:rsidRDefault="006D17B3" w:rsidP="006D17B3">
      <w:pPr>
        <w:pStyle w:val="ACODIGO"/>
        <w:framePr w:wrap="around"/>
      </w:pPr>
      <w:r>
        <w:t xml:space="preserve">    Empresa empresa("Carlos Lopez", "Arequipa");</w:t>
      </w:r>
    </w:p>
    <w:p w14:paraId="2AE1FDCF" w14:textId="77777777" w:rsidR="006D17B3" w:rsidRDefault="006D17B3" w:rsidP="006D17B3">
      <w:pPr>
        <w:pStyle w:val="ACODIGO"/>
        <w:framePr w:wrap="around"/>
      </w:pPr>
      <w:r>
        <w:t xml:space="preserve">    return 0;</w:t>
      </w:r>
    </w:p>
    <w:p w14:paraId="708D6530" w14:textId="3AD2B8C1" w:rsidR="006D17B3" w:rsidRDefault="006D17B3" w:rsidP="006D17B3">
      <w:pPr>
        <w:pStyle w:val="ACODIGO"/>
        <w:framePr w:wrap="around"/>
      </w:pPr>
      <w:r>
        <w:t>}</w:t>
      </w:r>
    </w:p>
    <w:p w14:paraId="4DF4EAA5" w14:textId="4DC54CE3" w:rsidR="001837B4" w:rsidRDefault="001837B4" w:rsidP="001837B4">
      <w:pPr>
        <w:pStyle w:val="APARRAFO1"/>
        <w:ind w:left="0" w:firstLine="0"/>
      </w:pPr>
      <w:r w:rsidRPr="001837B4">
        <w:rPr>
          <w:noProof/>
        </w:rPr>
        <w:drawing>
          <wp:anchor distT="0" distB="0" distL="114300" distR="114300" simplePos="0" relativeHeight="251661312" behindDoc="0" locked="0" layoutInCell="1" allowOverlap="1" wp14:anchorId="45DA2F07" wp14:editId="25239162">
            <wp:simplePos x="0" y="0"/>
            <wp:positionH relativeFrom="margin">
              <wp:align>left</wp:align>
            </wp:positionH>
            <wp:positionV relativeFrom="paragraph">
              <wp:posOffset>5249891</wp:posOffset>
            </wp:positionV>
            <wp:extent cx="4791744" cy="2229161"/>
            <wp:effectExtent l="0" t="0" r="8890" b="0"/>
            <wp:wrapNone/>
            <wp:docPr id="1488665314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65314" name="Imagen 1" descr="Una captura de pantalla de un celular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EA422" w14:textId="6B8AFAD2" w:rsidR="001837B4" w:rsidRPr="009C58AF" w:rsidRDefault="001837B4" w:rsidP="001837B4">
      <w:pPr>
        <w:pStyle w:val="APARRAFO1"/>
        <w:ind w:left="0" w:firstLine="0"/>
      </w:pPr>
    </w:p>
    <w:sectPr w:rsidR="001837B4" w:rsidRPr="009C58AF" w:rsidSect="000A0AC2">
      <w:footerReference w:type="default" r:id="rId16"/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CC557" w14:textId="77777777" w:rsidR="008A60A5" w:rsidRDefault="008A60A5" w:rsidP="007F3179">
      <w:pPr>
        <w:spacing w:after="0"/>
      </w:pPr>
      <w:r>
        <w:separator/>
      </w:r>
    </w:p>
    <w:p w14:paraId="082B8A2D" w14:textId="77777777" w:rsidR="008A60A5" w:rsidRDefault="008A60A5"/>
  </w:endnote>
  <w:endnote w:type="continuationSeparator" w:id="0">
    <w:p w14:paraId="5BBFF88B" w14:textId="77777777" w:rsidR="008A60A5" w:rsidRDefault="008A60A5" w:rsidP="007F3179">
      <w:pPr>
        <w:spacing w:after="0"/>
      </w:pPr>
      <w:r>
        <w:continuationSeparator/>
      </w:r>
    </w:p>
    <w:p w14:paraId="6EAED684" w14:textId="77777777" w:rsidR="008A60A5" w:rsidRDefault="008A6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3063268"/>
      <w:docPartObj>
        <w:docPartGallery w:val="Page Numbers (Bottom of Page)"/>
        <w:docPartUnique/>
      </w:docPartObj>
    </w:sdtPr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4AB8D" w14:textId="77777777" w:rsidR="008A60A5" w:rsidRDefault="008A60A5" w:rsidP="007F3179">
      <w:pPr>
        <w:spacing w:after="0"/>
      </w:pPr>
      <w:r>
        <w:separator/>
      </w:r>
    </w:p>
  </w:footnote>
  <w:footnote w:type="continuationSeparator" w:id="0">
    <w:p w14:paraId="1FCFBD50" w14:textId="77777777" w:rsidR="008A60A5" w:rsidRDefault="008A60A5" w:rsidP="007F31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5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16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87C47FB"/>
    <w:multiLevelType w:val="hybridMultilevel"/>
    <w:tmpl w:val="69D44A9C"/>
    <w:lvl w:ilvl="0" w:tplc="DDA6DCB8">
      <w:start w:val="1"/>
      <w:numFmt w:val="decimal"/>
      <w:pStyle w:val="APNumeracin1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pStyle w:val="APNumeracion2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pStyle w:val="APNumeracin3"/>
      <w:lvlText w:val="%9."/>
      <w:lvlJc w:val="right"/>
      <w:pPr>
        <w:ind w:left="6480" w:hanging="180"/>
      </w:pPr>
    </w:lvl>
  </w:abstractNum>
  <w:abstractNum w:abstractNumId="21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22" w15:restartNumberingAfterBreak="0">
    <w:nsid w:val="5E7A42CB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num w:numId="1" w16cid:durableId="1822034832">
    <w:abstractNumId w:val="9"/>
  </w:num>
  <w:num w:numId="2" w16cid:durableId="525023276">
    <w:abstractNumId w:val="7"/>
  </w:num>
  <w:num w:numId="3" w16cid:durableId="685837608">
    <w:abstractNumId w:val="6"/>
  </w:num>
  <w:num w:numId="4" w16cid:durableId="709034226">
    <w:abstractNumId w:val="5"/>
  </w:num>
  <w:num w:numId="5" w16cid:durableId="628585272">
    <w:abstractNumId w:val="4"/>
  </w:num>
  <w:num w:numId="6" w16cid:durableId="1807576470">
    <w:abstractNumId w:val="8"/>
  </w:num>
  <w:num w:numId="7" w16cid:durableId="375013027">
    <w:abstractNumId w:val="3"/>
  </w:num>
  <w:num w:numId="8" w16cid:durableId="785075900">
    <w:abstractNumId w:val="2"/>
  </w:num>
  <w:num w:numId="9" w16cid:durableId="1731343997">
    <w:abstractNumId w:val="1"/>
  </w:num>
  <w:num w:numId="10" w16cid:durableId="51082929">
    <w:abstractNumId w:val="0"/>
  </w:num>
  <w:num w:numId="11" w16cid:durableId="876114722">
    <w:abstractNumId w:val="21"/>
  </w:num>
  <w:num w:numId="12" w16cid:durableId="606278804">
    <w:abstractNumId w:val="14"/>
  </w:num>
  <w:num w:numId="13" w16cid:durableId="837115817">
    <w:abstractNumId w:val="19"/>
  </w:num>
  <w:num w:numId="14" w16cid:durableId="83305197">
    <w:abstractNumId w:val="16"/>
  </w:num>
  <w:num w:numId="15" w16cid:durableId="289828658">
    <w:abstractNumId w:val="11"/>
  </w:num>
  <w:num w:numId="16" w16cid:durableId="205485847">
    <w:abstractNumId w:val="12"/>
  </w:num>
  <w:num w:numId="17" w16cid:durableId="496190415">
    <w:abstractNumId w:val="13"/>
  </w:num>
  <w:num w:numId="18" w16cid:durableId="427193514">
    <w:abstractNumId w:val="18"/>
  </w:num>
  <w:num w:numId="19" w16cid:durableId="1712606476">
    <w:abstractNumId w:val="23"/>
  </w:num>
  <w:num w:numId="20" w16cid:durableId="2088720136">
    <w:abstractNumId w:val="15"/>
  </w:num>
  <w:num w:numId="21" w16cid:durableId="909196530">
    <w:abstractNumId w:val="22"/>
  </w:num>
  <w:num w:numId="22" w16cid:durableId="1585530887">
    <w:abstractNumId w:val="17"/>
  </w:num>
  <w:num w:numId="23" w16cid:durableId="2069261852">
    <w:abstractNumId w:val="10"/>
  </w:num>
  <w:num w:numId="24" w16cid:durableId="852299474">
    <w:abstractNumId w:val="24"/>
  </w:num>
  <w:num w:numId="25" w16cid:durableId="4900996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38159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1853655">
    <w:abstractNumId w:val="12"/>
  </w:num>
  <w:num w:numId="28" w16cid:durableId="919098882">
    <w:abstractNumId w:val="12"/>
  </w:num>
  <w:num w:numId="29" w16cid:durableId="1520239244">
    <w:abstractNumId w:val="12"/>
  </w:num>
  <w:num w:numId="30" w16cid:durableId="1795752305">
    <w:abstractNumId w:val="12"/>
  </w:num>
  <w:num w:numId="31" w16cid:durableId="488058721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204DA"/>
    <w:rsid w:val="00020BD9"/>
    <w:rsid w:val="00025D2F"/>
    <w:rsid w:val="00033ED1"/>
    <w:rsid w:val="00037A10"/>
    <w:rsid w:val="00046F3A"/>
    <w:rsid w:val="00050CC5"/>
    <w:rsid w:val="00050F74"/>
    <w:rsid w:val="000610A0"/>
    <w:rsid w:val="00075370"/>
    <w:rsid w:val="0007669C"/>
    <w:rsid w:val="000842A3"/>
    <w:rsid w:val="000847D9"/>
    <w:rsid w:val="000968B2"/>
    <w:rsid w:val="00097FA9"/>
    <w:rsid w:val="000A0AC2"/>
    <w:rsid w:val="000A6261"/>
    <w:rsid w:val="000A7EF4"/>
    <w:rsid w:val="000B15A5"/>
    <w:rsid w:val="000C1DCE"/>
    <w:rsid w:val="000C2D9F"/>
    <w:rsid w:val="000D0B3C"/>
    <w:rsid w:val="000D0DE1"/>
    <w:rsid w:val="000D55E9"/>
    <w:rsid w:val="000E3CC6"/>
    <w:rsid w:val="000F3A35"/>
    <w:rsid w:val="000F4158"/>
    <w:rsid w:val="00101A2D"/>
    <w:rsid w:val="00114E30"/>
    <w:rsid w:val="00116B3E"/>
    <w:rsid w:val="001172D8"/>
    <w:rsid w:val="00125B5D"/>
    <w:rsid w:val="00131248"/>
    <w:rsid w:val="00135672"/>
    <w:rsid w:val="00142B70"/>
    <w:rsid w:val="001431A2"/>
    <w:rsid w:val="00161E33"/>
    <w:rsid w:val="00163E3C"/>
    <w:rsid w:val="00175C5D"/>
    <w:rsid w:val="001837B4"/>
    <w:rsid w:val="0018773B"/>
    <w:rsid w:val="00195D48"/>
    <w:rsid w:val="00196B7A"/>
    <w:rsid w:val="001A1001"/>
    <w:rsid w:val="001A669E"/>
    <w:rsid w:val="001A6F08"/>
    <w:rsid w:val="001B09A1"/>
    <w:rsid w:val="001B4593"/>
    <w:rsid w:val="001B4AFD"/>
    <w:rsid w:val="001B4B4E"/>
    <w:rsid w:val="001C7066"/>
    <w:rsid w:val="001D5980"/>
    <w:rsid w:val="001D6E53"/>
    <w:rsid w:val="001E17C8"/>
    <w:rsid w:val="001E3A78"/>
    <w:rsid w:val="001F15A2"/>
    <w:rsid w:val="002005C1"/>
    <w:rsid w:val="00201ABB"/>
    <w:rsid w:val="0020239C"/>
    <w:rsid w:val="0020308B"/>
    <w:rsid w:val="00203691"/>
    <w:rsid w:val="002104D6"/>
    <w:rsid w:val="00221D68"/>
    <w:rsid w:val="0023094F"/>
    <w:rsid w:val="00252F6C"/>
    <w:rsid w:val="0026382B"/>
    <w:rsid w:val="00270012"/>
    <w:rsid w:val="00270B47"/>
    <w:rsid w:val="00273BD3"/>
    <w:rsid w:val="00273E7D"/>
    <w:rsid w:val="00290643"/>
    <w:rsid w:val="00293186"/>
    <w:rsid w:val="00295AB3"/>
    <w:rsid w:val="002971B3"/>
    <w:rsid w:val="002975C5"/>
    <w:rsid w:val="002A15EF"/>
    <w:rsid w:val="002A1EE2"/>
    <w:rsid w:val="002B5E55"/>
    <w:rsid w:val="002B7C5B"/>
    <w:rsid w:val="002C1072"/>
    <w:rsid w:val="002C3AAD"/>
    <w:rsid w:val="002C5B75"/>
    <w:rsid w:val="002C6275"/>
    <w:rsid w:val="002D10FE"/>
    <w:rsid w:val="002D12AC"/>
    <w:rsid w:val="002D42FB"/>
    <w:rsid w:val="002E5856"/>
    <w:rsid w:val="002F7C55"/>
    <w:rsid w:val="00305C35"/>
    <w:rsid w:val="0030687C"/>
    <w:rsid w:val="00310359"/>
    <w:rsid w:val="00316750"/>
    <w:rsid w:val="00323DE5"/>
    <w:rsid w:val="00326233"/>
    <w:rsid w:val="00326281"/>
    <w:rsid w:val="0033607D"/>
    <w:rsid w:val="00345A97"/>
    <w:rsid w:val="003514FB"/>
    <w:rsid w:val="00353EE2"/>
    <w:rsid w:val="00356978"/>
    <w:rsid w:val="00357608"/>
    <w:rsid w:val="00365CCF"/>
    <w:rsid w:val="003669BF"/>
    <w:rsid w:val="00370D57"/>
    <w:rsid w:val="00375EB3"/>
    <w:rsid w:val="00382B7B"/>
    <w:rsid w:val="0038786C"/>
    <w:rsid w:val="003909DA"/>
    <w:rsid w:val="00394E83"/>
    <w:rsid w:val="00396A1B"/>
    <w:rsid w:val="003A0EF9"/>
    <w:rsid w:val="003A13FC"/>
    <w:rsid w:val="003A65A4"/>
    <w:rsid w:val="003A7220"/>
    <w:rsid w:val="003B0202"/>
    <w:rsid w:val="003C4123"/>
    <w:rsid w:val="003C5350"/>
    <w:rsid w:val="003D5571"/>
    <w:rsid w:val="003D709A"/>
    <w:rsid w:val="003E16E8"/>
    <w:rsid w:val="003E5287"/>
    <w:rsid w:val="003F190F"/>
    <w:rsid w:val="003F480B"/>
    <w:rsid w:val="003F66A2"/>
    <w:rsid w:val="00416D99"/>
    <w:rsid w:val="00417A60"/>
    <w:rsid w:val="00417B9C"/>
    <w:rsid w:val="004205E8"/>
    <w:rsid w:val="00422CD6"/>
    <w:rsid w:val="00427DAB"/>
    <w:rsid w:val="00433673"/>
    <w:rsid w:val="004414B0"/>
    <w:rsid w:val="00443F87"/>
    <w:rsid w:val="0044481D"/>
    <w:rsid w:val="00460FFB"/>
    <w:rsid w:val="00461A6D"/>
    <w:rsid w:val="004665CD"/>
    <w:rsid w:val="00471A17"/>
    <w:rsid w:val="00475458"/>
    <w:rsid w:val="00476C48"/>
    <w:rsid w:val="00480634"/>
    <w:rsid w:val="00483F64"/>
    <w:rsid w:val="00494C67"/>
    <w:rsid w:val="00495637"/>
    <w:rsid w:val="004B4F7D"/>
    <w:rsid w:val="004B513D"/>
    <w:rsid w:val="004B79DE"/>
    <w:rsid w:val="004C084F"/>
    <w:rsid w:val="004C24D3"/>
    <w:rsid w:val="004C4A6D"/>
    <w:rsid w:val="004C4CE2"/>
    <w:rsid w:val="004C61E4"/>
    <w:rsid w:val="004C7690"/>
    <w:rsid w:val="004D016E"/>
    <w:rsid w:val="004E1808"/>
    <w:rsid w:val="004E6007"/>
    <w:rsid w:val="004E73CB"/>
    <w:rsid w:val="004F116D"/>
    <w:rsid w:val="004F31CD"/>
    <w:rsid w:val="004F630B"/>
    <w:rsid w:val="004F6531"/>
    <w:rsid w:val="0050108D"/>
    <w:rsid w:val="005053A3"/>
    <w:rsid w:val="005102A3"/>
    <w:rsid w:val="0051754A"/>
    <w:rsid w:val="00546141"/>
    <w:rsid w:val="00547484"/>
    <w:rsid w:val="005503F0"/>
    <w:rsid w:val="0055055E"/>
    <w:rsid w:val="00566382"/>
    <w:rsid w:val="00566C96"/>
    <w:rsid w:val="00575CC1"/>
    <w:rsid w:val="005801EB"/>
    <w:rsid w:val="005A1058"/>
    <w:rsid w:val="005A2175"/>
    <w:rsid w:val="005A25D2"/>
    <w:rsid w:val="005B13B7"/>
    <w:rsid w:val="005B32A0"/>
    <w:rsid w:val="005B6557"/>
    <w:rsid w:val="005B6E3F"/>
    <w:rsid w:val="005D2890"/>
    <w:rsid w:val="005E098B"/>
    <w:rsid w:val="005F3B54"/>
    <w:rsid w:val="005F500F"/>
    <w:rsid w:val="005F6C4F"/>
    <w:rsid w:val="0060013E"/>
    <w:rsid w:val="00601EE4"/>
    <w:rsid w:val="00603FF3"/>
    <w:rsid w:val="00605DA5"/>
    <w:rsid w:val="00613E59"/>
    <w:rsid w:val="006366B0"/>
    <w:rsid w:val="00636933"/>
    <w:rsid w:val="00642643"/>
    <w:rsid w:val="006428FF"/>
    <w:rsid w:val="0064367C"/>
    <w:rsid w:val="00644325"/>
    <w:rsid w:val="0065081A"/>
    <w:rsid w:val="0066215B"/>
    <w:rsid w:val="00662DC4"/>
    <w:rsid w:val="0067509B"/>
    <w:rsid w:val="0067594B"/>
    <w:rsid w:val="00686267"/>
    <w:rsid w:val="00691432"/>
    <w:rsid w:val="006B0EF4"/>
    <w:rsid w:val="006B1A00"/>
    <w:rsid w:val="006B3651"/>
    <w:rsid w:val="006B420D"/>
    <w:rsid w:val="006B4F29"/>
    <w:rsid w:val="006C3A89"/>
    <w:rsid w:val="006C5331"/>
    <w:rsid w:val="006C7061"/>
    <w:rsid w:val="006D17B3"/>
    <w:rsid w:val="006D48BD"/>
    <w:rsid w:val="006D68C6"/>
    <w:rsid w:val="006E40BC"/>
    <w:rsid w:val="006E5BB4"/>
    <w:rsid w:val="006F01FD"/>
    <w:rsid w:val="006F2384"/>
    <w:rsid w:val="006F3F29"/>
    <w:rsid w:val="0070074B"/>
    <w:rsid w:val="00702E5B"/>
    <w:rsid w:val="00707227"/>
    <w:rsid w:val="00717B79"/>
    <w:rsid w:val="00723F43"/>
    <w:rsid w:val="007321B4"/>
    <w:rsid w:val="00733AD9"/>
    <w:rsid w:val="00736E29"/>
    <w:rsid w:val="007379FE"/>
    <w:rsid w:val="00737EB0"/>
    <w:rsid w:val="00741C3B"/>
    <w:rsid w:val="00747E70"/>
    <w:rsid w:val="00751488"/>
    <w:rsid w:val="00762417"/>
    <w:rsid w:val="0076619A"/>
    <w:rsid w:val="00771847"/>
    <w:rsid w:val="00775CE0"/>
    <w:rsid w:val="007806DB"/>
    <w:rsid w:val="0078083F"/>
    <w:rsid w:val="00791D35"/>
    <w:rsid w:val="007A0E9F"/>
    <w:rsid w:val="007A1569"/>
    <w:rsid w:val="007A45A6"/>
    <w:rsid w:val="007A5939"/>
    <w:rsid w:val="007B38D1"/>
    <w:rsid w:val="007B3DE9"/>
    <w:rsid w:val="007B5168"/>
    <w:rsid w:val="007B785F"/>
    <w:rsid w:val="007B7C71"/>
    <w:rsid w:val="007C2CC1"/>
    <w:rsid w:val="007C4230"/>
    <w:rsid w:val="007D6DF5"/>
    <w:rsid w:val="007E0734"/>
    <w:rsid w:val="007F0238"/>
    <w:rsid w:val="007F3179"/>
    <w:rsid w:val="008012CA"/>
    <w:rsid w:val="00804C7D"/>
    <w:rsid w:val="00806C11"/>
    <w:rsid w:val="00815EB8"/>
    <w:rsid w:val="00817F85"/>
    <w:rsid w:val="008206FD"/>
    <w:rsid w:val="0082272A"/>
    <w:rsid w:val="0083146F"/>
    <w:rsid w:val="00832704"/>
    <w:rsid w:val="00834528"/>
    <w:rsid w:val="00834AAD"/>
    <w:rsid w:val="00836666"/>
    <w:rsid w:val="0084394F"/>
    <w:rsid w:val="00853114"/>
    <w:rsid w:val="0086318B"/>
    <w:rsid w:val="00865C96"/>
    <w:rsid w:val="00866805"/>
    <w:rsid w:val="008710BC"/>
    <w:rsid w:val="008737CE"/>
    <w:rsid w:val="00880D12"/>
    <w:rsid w:val="008840D5"/>
    <w:rsid w:val="00884D49"/>
    <w:rsid w:val="00885831"/>
    <w:rsid w:val="0088700B"/>
    <w:rsid w:val="00896BB7"/>
    <w:rsid w:val="008A1CB9"/>
    <w:rsid w:val="008A5EA1"/>
    <w:rsid w:val="008A60A5"/>
    <w:rsid w:val="008A6FE8"/>
    <w:rsid w:val="008A70EA"/>
    <w:rsid w:val="008A73E9"/>
    <w:rsid w:val="008B698C"/>
    <w:rsid w:val="008B7DBF"/>
    <w:rsid w:val="008C0B0F"/>
    <w:rsid w:val="008C46EB"/>
    <w:rsid w:val="008C535D"/>
    <w:rsid w:val="008C62FE"/>
    <w:rsid w:val="008D2F69"/>
    <w:rsid w:val="008D3DFD"/>
    <w:rsid w:val="008D44E7"/>
    <w:rsid w:val="008E119D"/>
    <w:rsid w:val="008F56A4"/>
    <w:rsid w:val="008F7696"/>
    <w:rsid w:val="0090284E"/>
    <w:rsid w:val="009112E6"/>
    <w:rsid w:val="00914AE4"/>
    <w:rsid w:val="0093573B"/>
    <w:rsid w:val="00936C53"/>
    <w:rsid w:val="009376BE"/>
    <w:rsid w:val="00941C46"/>
    <w:rsid w:val="00942BE0"/>
    <w:rsid w:val="00944640"/>
    <w:rsid w:val="00945E7A"/>
    <w:rsid w:val="00947054"/>
    <w:rsid w:val="009525F8"/>
    <w:rsid w:val="00960D4B"/>
    <w:rsid w:val="009632C9"/>
    <w:rsid w:val="00963A6C"/>
    <w:rsid w:val="009738A9"/>
    <w:rsid w:val="00981383"/>
    <w:rsid w:val="00985F64"/>
    <w:rsid w:val="00991E7C"/>
    <w:rsid w:val="00992CC8"/>
    <w:rsid w:val="00992E7D"/>
    <w:rsid w:val="00993436"/>
    <w:rsid w:val="009959B6"/>
    <w:rsid w:val="009A1748"/>
    <w:rsid w:val="009A2FF1"/>
    <w:rsid w:val="009A743E"/>
    <w:rsid w:val="009B4679"/>
    <w:rsid w:val="009B53E0"/>
    <w:rsid w:val="009B5DA3"/>
    <w:rsid w:val="009C0423"/>
    <w:rsid w:val="009C58AF"/>
    <w:rsid w:val="009D6588"/>
    <w:rsid w:val="009E0397"/>
    <w:rsid w:val="009E1AC2"/>
    <w:rsid w:val="009E1CDD"/>
    <w:rsid w:val="009E3ACD"/>
    <w:rsid w:val="009E3EE1"/>
    <w:rsid w:val="009F3EC9"/>
    <w:rsid w:val="009F4E88"/>
    <w:rsid w:val="00A00907"/>
    <w:rsid w:val="00A03ABE"/>
    <w:rsid w:val="00A06955"/>
    <w:rsid w:val="00A136C9"/>
    <w:rsid w:val="00A17118"/>
    <w:rsid w:val="00A271E7"/>
    <w:rsid w:val="00A276B9"/>
    <w:rsid w:val="00A32F8B"/>
    <w:rsid w:val="00A36D6E"/>
    <w:rsid w:val="00A40F2F"/>
    <w:rsid w:val="00A41F8B"/>
    <w:rsid w:val="00A43607"/>
    <w:rsid w:val="00A4465D"/>
    <w:rsid w:val="00A502F5"/>
    <w:rsid w:val="00A63EFE"/>
    <w:rsid w:val="00A6608B"/>
    <w:rsid w:val="00A70A91"/>
    <w:rsid w:val="00A7275D"/>
    <w:rsid w:val="00A764F1"/>
    <w:rsid w:val="00A76A31"/>
    <w:rsid w:val="00A77182"/>
    <w:rsid w:val="00A77D15"/>
    <w:rsid w:val="00A8326D"/>
    <w:rsid w:val="00A854E2"/>
    <w:rsid w:val="00A85B4A"/>
    <w:rsid w:val="00A85C1A"/>
    <w:rsid w:val="00A872DF"/>
    <w:rsid w:val="00A911D1"/>
    <w:rsid w:val="00A94D6A"/>
    <w:rsid w:val="00A96750"/>
    <w:rsid w:val="00AB2CA5"/>
    <w:rsid w:val="00AC030F"/>
    <w:rsid w:val="00AC3B8C"/>
    <w:rsid w:val="00AD2B11"/>
    <w:rsid w:val="00AD528D"/>
    <w:rsid w:val="00AE13E5"/>
    <w:rsid w:val="00AE27B5"/>
    <w:rsid w:val="00AE3ADA"/>
    <w:rsid w:val="00AE6A58"/>
    <w:rsid w:val="00AF129E"/>
    <w:rsid w:val="00B00F96"/>
    <w:rsid w:val="00B022E5"/>
    <w:rsid w:val="00B0550F"/>
    <w:rsid w:val="00B14027"/>
    <w:rsid w:val="00B16985"/>
    <w:rsid w:val="00B17CB8"/>
    <w:rsid w:val="00B17F5C"/>
    <w:rsid w:val="00B32490"/>
    <w:rsid w:val="00B36DE0"/>
    <w:rsid w:val="00B4166D"/>
    <w:rsid w:val="00B45878"/>
    <w:rsid w:val="00B466C1"/>
    <w:rsid w:val="00B54C50"/>
    <w:rsid w:val="00B56232"/>
    <w:rsid w:val="00B6657D"/>
    <w:rsid w:val="00B81B1B"/>
    <w:rsid w:val="00B84D35"/>
    <w:rsid w:val="00B8767E"/>
    <w:rsid w:val="00B92AB8"/>
    <w:rsid w:val="00B93CDC"/>
    <w:rsid w:val="00B9537B"/>
    <w:rsid w:val="00B95763"/>
    <w:rsid w:val="00B970E1"/>
    <w:rsid w:val="00B97470"/>
    <w:rsid w:val="00BA3809"/>
    <w:rsid w:val="00BE24BC"/>
    <w:rsid w:val="00BE5BC5"/>
    <w:rsid w:val="00BE7E4F"/>
    <w:rsid w:val="00BF513C"/>
    <w:rsid w:val="00C00F70"/>
    <w:rsid w:val="00C016DE"/>
    <w:rsid w:val="00C111C5"/>
    <w:rsid w:val="00C131F1"/>
    <w:rsid w:val="00C139DA"/>
    <w:rsid w:val="00C274E3"/>
    <w:rsid w:val="00C32A84"/>
    <w:rsid w:val="00C40055"/>
    <w:rsid w:val="00C4328B"/>
    <w:rsid w:val="00C47069"/>
    <w:rsid w:val="00C5042F"/>
    <w:rsid w:val="00C52434"/>
    <w:rsid w:val="00C563C5"/>
    <w:rsid w:val="00C605A3"/>
    <w:rsid w:val="00C90165"/>
    <w:rsid w:val="00C92F7E"/>
    <w:rsid w:val="00C94000"/>
    <w:rsid w:val="00C968B2"/>
    <w:rsid w:val="00C97A7C"/>
    <w:rsid w:val="00C97F59"/>
    <w:rsid w:val="00CA05D7"/>
    <w:rsid w:val="00CA144A"/>
    <w:rsid w:val="00CC2FFF"/>
    <w:rsid w:val="00CC51DD"/>
    <w:rsid w:val="00CD1848"/>
    <w:rsid w:val="00CD19C8"/>
    <w:rsid w:val="00CD3504"/>
    <w:rsid w:val="00CE3D53"/>
    <w:rsid w:val="00CE5C4F"/>
    <w:rsid w:val="00D05F09"/>
    <w:rsid w:val="00D13EBF"/>
    <w:rsid w:val="00D1530A"/>
    <w:rsid w:val="00D20B99"/>
    <w:rsid w:val="00D20BFF"/>
    <w:rsid w:val="00D20C24"/>
    <w:rsid w:val="00D21553"/>
    <w:rsid w:val="00D22138"/>
    <w:rsid w:val="00D27B2C"/>
    <w:rsid w:val="00D403A0"/>
    <w:rsid w:val="00D4187D"/>
    <w:rsid w:val="00D42BBE"/>
    <w:rsid w:val="00D454B3"/>
    <w:rsid w:val="00D51E03"/>
    <w:rsid w:val="00D567D4"/>
    <w:rsid w:val="00D5789D"/>
    <w:rsid w:val="00D57F37"/>
    <w:rsid w:val="00D74FB1"/>
    <w:rsid w:val="00D758D9"/>
    <w:rsid w:val="00D84F01"/>
    <w:rsid w:val="00D957DA"/>
    <w:rsid w:val="00DA3FD3"/>
    <w:rsid w:val="00DA6476"/>
    <w:rsid w:val="00DA6E9A"/>
    <w:rsid w:val="00DB02B2"/>
    <w:rsid w:val="00DB648D"/>
    <w:rsid w:val="00DC09B8"/>
    <w:rsid w:val="00DC5DE9"/>
    <w:rsid w:val="00DE77A1"/>
    <w:rsid w:val="00E030B6"/>
    <w:rsid w:val="00E22210"/>
    <w:rsid w:val="00E24B47"/>
    <w:rsid w:val="00E35886"/>
    <w:rsid w:val="00E43DC6"/>
    <w:rsid w:val="00E44E62"/>
    <w:rsid w:val="00E51C00"/>
    <w:rsid w:val="00E521B0"/>
    <w:rsid w:val="00E536D1"/>
    <w:rsid w:val="00E61AE2"/>
    <w:rsid w:val="00E7451E"/>
    <w:rsid w:val="00E807FC"/>
    <w:rsid w:val="00E80F7E"/>
    <w:rsid w:val="00E81F36"/>
    <w:rsid w:val="00E8348E"/>
    <w:rsid w:val="00E84B24"/>
    <w:rsid w:val="00E85A57"/>
    <w:rsid w:val="00E85E48"/>
    <w:rsid w:val="00E956A2"/>
    <w:rsid w:val="00E96EF9"/>
    <w:rsid w:val="00EA2EEC"/>
    <w:rsid w:val="00EB4D46"/>
    <w:rsid w:val="00EB6223"/>
    <w:rsid w:val="00EC48A8"/>
    <w:rsid w:val="00EC49CD"/>
    <w:rsid w:val="00EC507B"/>
    <w:rsid w:val="00EC54B4"/>
    <w:rsid w:val="00ED0D0C"/>
    <w:rsid w:val="00ED5E71"/>
    <w:rsid w:val="00ED7083"/>
    <w:rsid w:val="00EE1602"/>
    <w:rsid w:val="00EF1375"/>
    <w:rsid w:val="00EF7C69"/>
    <w:rsid w:val="00F17F3D"/>
    <w:rsid w:val="00F22275"/>
    <w:rsid w:val="00F368F0"/>
    <w:rsid w:val="00F36FF6"/>
    <w:rsid w:val="00F40C03"/>
    <w:rsid w:val="00F45CAD"/>
    <w:rsid w:val="00F533C2"/>
    <w:rsid w:val="00F546AD"/>
    <w:rsid w:val="00F6161C"/>
    <w:rsid w:val="00F62C08"/>
    <w:rsid w:val="00F636F6"/>
    <w:rsid w:val="00F80B2D"/>
    <w:rsid w:val="00F8114D"/>
    <w:rsid w:val="00F934E9"/>
    <w:rsid w:val="00F943BB"/>
    <w:rsid w:val="00FA180D"/>
    <w:rsid w:val="00FB00F0"/>
    <w:rsid w:val="00FC1EC4"/>
    <w:rsid w:val="00FC2D55"/>
    <w:rsid w:val="00FC3158"/>
    <w:rsid w:val="00FC6E8C"/>
    <w:rsid w:val="00FC7C42"/>
    <w:rsid w:val="00FD1AD1"/>
    <w:rsid w:val="00FF4E59"/>
    <w:rsid w:val="00FF50F1"/>
    <w:rsid w:val="00FF7C28"/>
    <w:rsid w:val="2FAEAAC2"/>
    <w:rsid w:val="4C8E631D"/>
    <w:rsid w:val="55610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DFF744"/>
  <w15:docId w15:val="{8E438C6C-7519-43D1-A7DE-F819558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tabs>
        <w:tab w:val="clear" w:pos="2422"/>
        <w:tab w:val="num" w:pos="720"/>
      </w:tabs>
      <w:ind w:left="720"/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AE6A58"/>
    <w:pPr>
      <w:framePr w:wrap="around" w:vAnchor="text" w:hAnchor="text" w:y="1"/>
      <w:pBdr>
        <w:top w:val="single" w:sz="2" w:space="1" w:color="5F497A" w:themeColor="accent4" w:themeShade="BF"/>
        <w:left w:val="single" w:sz="2" w:space="4" w:color="5F497A" w:themeColor="accent4" w:themeShade="BF"/>
        <w:bottom w:val="single" w:sz="2" w:space="1" w:color="5F497A" w:themeColor="accent4" w:themeShade="BF"/>
        <w:right w:val="single" w:sz="2" w:space="4" w:color="5F497A" w:themeColor="accent4" w:themeShade="BF"/>
      </w:pBdr>
      <w:shd w:val="clear" w:color="auto" w:fill="F5F2F8"/>
      <w:tabs>
        <w:tab w:val="left" w:pos="284"/>
      </w:tabs>
      <w:spacing w:before="0" w:after="0"/>
      <w:ind w:left="0" w:firstLine="0"/>
    </w:pPr>
    <w:rPr>
      <w:rFonts w:ascii="Courier New" w:hAnsi="Courier New"/>
      <w:sz w:val="16"/>
    </w:rPr>
  </w:style>
  <w:style w:type="paragraph" w:styleId="HTMLconformatoprevio">
    <w:name w:val="HTML Preformatted"/>
    <w:basedOn w:val="Normal"/>
    <w:link w:val="HTMLconformatoprevioCar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1E3A78"/>
    <w:pPr>
      <w:widowControl w:val="0"/>
      <w:numPr>
        <w:numId w:val="31"/>
      </w:numPr>
      <w:tabs>
        <w:tab w:val="num" w:pos="567"/>
      </w:tabs>
      <w:spacing w:after="0" w:line="220" w:lineRule="exact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nhideWhenUsed/>
    <w:rsid w:val="001E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DFS21</b:Tag>
    <b:SourceType>JournalArticle</b:SourceType>
    <b:Guid>{94B2618F-775C-45EC-A717-0DE9AB8473F4}</b:Guid>
    <b:Title>"A Study on the Performance of Java Virtual Machine Garbage Collectors</b:Title>
    <b:Year>2021</b:Year>
    <b:Author>
      <b:Author>
        <b:NameList>
          <b:Person>
            <b:Last>D. F. Silva</b:Last>
            <b:First>R.</b:First>
            <b:Middle>M. F. Lima, E. R. M. Madeira</b:Middle>
          </b:Person>
        </b:NameList>
      </b:Author>
    </b:Author>
    <b:JournalName>2021 IEEE International Conference on Software Testing, Verification and Validation Workshops (ICSTW)</b:JournalName>
    <b:Pages>23-31</b:Pages>
    <b:Volume>1</b:Volume>
    <b:Issue>35</b:Issue>
    <b:RefOrder>1</b:RefOrder>
  </b:Source>
  <b:Source>
    <b:Tag>Cay09</b:Tag>
    <b:SourceType>Book</b:SourceType>
    <b:Guid>{2D62EAF3-74C7-47D8-9D14-3D2B8E503A53}</b:Guid>
    <b:Author>
      <b:Author>
        <b:NameList>
          <b:Person>
            <b:Last>Hortsmann</b:Last>
            <b:First>Cay</b:First>
          </b:Person>
        </b:NameList>
      </b:Author>
    </b:Author>
    <b:Title>Big Java</b:Title>
    <b:Year>2009</b:Year>
    <b:City>San José</b:City>
    <b:Publisher>Pearson</b:Publisher>
    <b:RefOrder>2</b:RefOrder>
  </b:Source>
  <b:Source>
    <b:Tag>Cay19</b:Tag>
    <b:SourceType>Book</b:SourceType>
    <b:Guid>{73FD54E3-5BA8-4EEF-905F-3F2D3720EF8A}</b:Guid>
    <b:Title>Big Java: Early Objects</b:Title>
    <b:Year>2019</b:Year>
    <b:Author>
      <b:Author>
        <b:NameList>
          <b:Person>
            <b:Last>Hortsmann</b:Last>
            <b:First>Cay</b:First>
            <b:Middle>S.</b:Middle>
          </b:Person>
        </b:NameList>
      </b:Author>
    </b:Author>
    <b:City>Hoboken</b:City>
    <b:Publisher>John Wiley &amp; Sons</b:Publisher>
    <b:RefOrder>4</b:RefOrder>
  </b:Source>
  <b:Source>
    <b:Tag>Ora94</b:Tag>
    <b:SourceType>InternetSite</b:SourceType>
    <b:Guid>{5F22A3C9-90E6-4718-95A8-450B3F008369}</b:Guid>
    <b:Title>The Java™ Tutorials</b:Title>
    <b:Year>1994</b:Year>
    <b:Author>
      <b:Author>
        <b:NameList>
          <b:Person>
            <b:Last>Oracle</b:Last>
          </b:Person>
        </b:NameList>
      </b:Author>
    </b:Author>
    <b:ProductionCompany>Oracle</b:ProductionCompany>
    <b:YearAccessed>2024</b:YearAccessed>
    <b:MonthAccessed>07</b:MonthAccessed>
    <b:DayAccessed>28</b:DayAccessed>
    <b:URL>https://docs.oracle.com/javase/tutorial/index.html</b:URL>
    <b:RefOrder>3</b:RefOrder>
  </b:Source>
</b:Sources>
</file>

<file path=customXml/itemProps1.xml><?xml version="1.0" encoding="utf-8"?>
<ds:datastoreItem xmlns:ds="http://schemas.openxmlformats.org/officeDocument/2006/customXml" ds:itemID="{21A00AEB-EEBE-4609-9F23-4CDC3B76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de Desarrollo de Aplicaciones</Template>
  <TotalTime>0</TotalTime>
  <Pages>12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Tennessee Valley Authority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JOHN ESAU MENACHO CANALES</cp:lastModifiedBy>
  <cp:revision>2</cp:revision>
  <cp:lastPrinted>2015-11-19T00:47:00Z</cp:lastPrinted>
  <dcterms:created xsi:type="dcterms:W3CDTF">2025-04-28T04:16:00Z</dcterms:created>
  <dcterms:modified xsi:type="dcterms:W3CDTF">2025-04-28T04:16:00Z</dcterms:modified>
</cp:coreProperties>
</file>